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CB9" w14:textId="77777777" w:rsidR="00D52401" w:rsidRDefault="00D52401">
      <w:pPr>
        <w:rPr>
          <w:lang w:val="en-IN"/>
        </w:rPr>
      </w:pPr>
      <w:r>
        <w:rPr>
          <w:lang w:val="en-IN"/>
        </w:rPr>
        <w:t>&lt;!DOCTYPE html&gt;</w:t>
      </w:r>
    </w:p>
    <w:p w14:paraId="161FB336" w14:textId="77777777" w:rsidR="00D52401" w:rsidRDefault="00D52401">
      <w:r>
        <w:t>&lt;html&gt;</w:t>
      </w:r>
    </w:p>
    <w:p w14:paraId="592AD577" w14:textId="77777777" w:rsidR="00D52401" w:rsidRDefault="00D52401"/>
    <w:p w14:paraId="5B4C0E92" w14:textId="77777777" w:rsidR="00D52401" w:rsidRDefault="00D52401">
      <w:r>
        <w:t>&lt;meta charset=”UTF-8”&gt;</w:t>
      </w:r>
    </w:p>
    <w:p w14:paraId="0FD7D6CD" w14:textId="77777777" w:rsidR="00D52401" w:rsidRDefault="00D52401">
      <w:r>
        <w:t>&lt;meta name=”viewport” content=”width=device-width, initial-scale=1”&gt;</w:t>
      </w:r>
    </w:p>
    <w:p w14:paraId="66582F31" w14:textId="77777777" w:rsidR="00D52401" w:rsidRDefault="00D52401"/>
    <w:p w14:paraId="601757E5" w14:textId="77777777" w:rsidR="00D52401" w:rsidRDefault="00D52401">
      <w:r>
        <w:t>&lt;link rel=”stylesheet” href=”styles.css”&gt;</w:t>
      </w:r>
    </w:p>
    <w:p w14:paraId="7A93D803" w14:textId="77777777" w:rsidR="00D52401" w:rsidRDefault="00D52401"/>
    <w:p w14:paraId="14D2D38B" w14:textId="77777777" w:rsidR="00D52401" w:rsidRDefault="00D52401">
      <w:r>
        <w:t>&lt;body class=”w3-black”&gt;</w:t>
      </w:r>
    </w:p>
    <w:p w14:paraId="770A3710" w14:textId="77777777" w:rsidR="00D52401" w:rsidRDefault="00D52401"/>
    <w:p w14:paraId="5DEF4A29" w14:textId="77777777" w:rsidR="00D52401" w:rsidRDefault="00D52401"/>
    <w:p w14:paraId="3FFCEFB8" w14:textId="77777777" w:rsidR="00D52401" w:rsidRDefault="00D52401">
      <w:r>
        <w:t xml:space="preserve">&lt;!—Page Content </w:t>
      </w:r>
      <w:r>
        <w:sym w:font="Wingdings" w:char="F0E0"/>
      </w:r>
    </w:p>
    <w:p w14:paraId="6585441A" w14:textId="77777777" w:rsidR="00D52401" w:rsidRDefault="00D52401">
      <w:r>
        <w:t>&lt;div class=”w3-padding-large” id=”main”&gt;</w:t>
      </w:r>
    </w:p>
    <w:p w14:paraId="4492869E" w14:textId="77777777" w:rsidR="00D52401" w:rsidRDefault="00D52401">
      <w:r>
        <w:t xml:space="preserve">  &lt;!—Header/Home </w:t>
      </w:r>
      <w:r>
        <w:sym w:font="Wingdings" w:char="F0E0"/>
      </w:r>
    </w:p>
    <w:p w14:paraId="444327D3" w14:textId="77777777" w:rsidR="00D52401" w:rsidRDefault="00D52401">
      <w:r>
        <w:t xml:space="preserve">  &lt;header  &gt;</w:t>
      </w:r>
    </w:p>
    <w:p w14:paraId="5F5BADFB" w14:textId="77777777" w:rsidR="00D52401" w:rsidRDefault="00D52401">
      <w:r>
        <w:t xml:space="preserve">    &lt;h1 class=”w3-jumbo”&gt;&lt;span class=”w3-hide-small”&gt;I’m&lt;/span&gt; Archana C&lt;/h1&gt;</w:t>
      </w:r>
    </w:p>
    <w:p w14:paraId="5B2E5857" w14:textId="77777777" w:rsidR="00D52401" w:rsidRDefault="00D52401">
      <w:r>
        <w:t xml:space="preserve">    &lt;p&gt;CSE Fresher&lt;/p&gt;</w:t>
      </w:r>
    </w:p>
    <w:p w14:paraId="1BFFD980" w14:textId="77777777" w:rsidR="00D52401" w:rsidRDefault="00D52401">
      <w:r>
        <w:t xml:space="preserve">    </w:t>
      </w:r>
    </w:p>
    <w:p w14:paraId="4147B973" w14:textId="77777777" w:rsidR="00D52401" w:rsidRDefault="00D52401">
      <w:r>
        <w:t xml:space="preserve">  &lt;/header&gt;</w:t>
      </w:r>
    </w:p>
    <w:p w14:paraId="77A24239" w14:textId="77777777" w:rsidR="00D52401" w:rsidRDefault="00D52401"/>
    <w:p w14:paraId="26D36F8F" w14:textId="77777777" w:rsidR="00D52401" w:rsidRDefault="00D52401">
      <w:r>
        <w:t xml:space="preserve">  &lt;!—About Section </w:t>
      </w:r>
      <w:r>
        <w:sym w:font="Wingdings" w:char="F0E0"/>
      </w:r>
    </w:p>
    <w:p w14:paraId="186B7554" w14:textId="77777777" w:rsidR="00D52401" w:rsidRDefault="00D52401">
      <w:r>
        <w:t xml:space="preserve">  &lt;div class=”w3-content w3-justify w3-text-light-grey w3-padding-64” id=”about”&gt;</w:t>
      </w:r>
    </w:p>
    <w:p w14:paraId="6D80C9B7" w14:textId="77777777" w:rsidR="00D52401" w:rsidRDefault="00D52401">
      <w:r>
        <w:t xml:space="preserve">    &lt;h2 class=”w3-text-light-grey”&gt;About me&lt;/h2&gt;</w:t>
      </w:r>
    </w:p>
    <w:p w14:paraId="00C76626" w14:textId="77777777" w:rsidR="00D52401" w:rsidRDefault="00D52401">
      <w:r>
        <w:t xml:space="preserve">    &lt;hr style=”width:200px” class=”w3-opacity”&gt;</w:t>
      </w:r>
    </w:p>
    <w:p w14:paraId="7CA66C3C" w14:textId="77777777" w:rsidR="00D52401" w:rsidRDefault="00D52401">
      <w:r>
        <w:t xml:space="preserve">    &lt;p&gt;Hello! I work companies and individuals who need an effective ceate online presence. I create and develop websites according to web standards.</w:t>
      </w:r>
    </w:p>
    <w:p w14:paraId="17932EFD" w14:textId="77777777" w:rsidR="00D52401" w:rsidRDefault="00D52401">
      <w:r>
        <w:t xml:space="preserve">    &lt;/p&gt;</w:t>
      </w:r>
    </w:p>
    <w:p w14:paraId="047E623A" w14:textId="77777777" w:rsidR="00D52401" w:rsidRDefault="00D52401">
      <w:r>
        <w:t xml:space="preserve">    &lt;h3 class=”w3-padding-16 w3-text-light-grey”&gt;Skills&lt;/h3&gt;</w:t>
      </w:r>
    </w:p>
    <w:p w14:paraId="7F8AF507" w14:textId="77777777" w:rsidR="00D52401" w:rsidRDefault="00D52401">
      <w:r>
        <w:t xml:space="preserve">    &lt;hr style=”width:200px” class=”w3-opacity”&gt;</w:t>
      </w:r>
    </w:p>
    <w:p w14:paraId="10E702F5" w14:textId="77777777" w:rsidR="00D52401" w:rsidRDefault="00D52401">
      <w:r>
        <w:t xml:space="preserve">    &lt;p class=”w3-wide”&gt;Java&lt;/p&gt;</w:t>
      </w:r>
    </w:p>
    <w:p w14:paraId="09693CC3" w14:textId="77777777" w:rsidR="00D52401" w:rsidRDefault="00D52401">
      <w:r>
        <w:t xml:space="preserve">    &lt;div class=”w3-white”&gt;</w:t>
      </w:r>
    </w:p>
    <w:p w14:paraId="254CAA75" w14:textId="77777777" w:rsidR="00D52401" w:rsidRDefault="00D52401">
      <w:r>
        <w:t xml:space="preserve">      &lt;div class=”w3-dark-grey” style=”height:28px;width:95%”&gt;&lt;/div&gt;</w:t>
      </w:r>
    </w:p>
    <w:p w14:paraId="09340507" w14:textId="77777777" w:rsidR="00D52401" w:rsidRDefault="00D52401">
      <w:r>
        <w:t xml:space="preserve">    &lt;/div&gt;</w:t>
      </w:r>
    </w:p>
    <w:p w14:paraId="2BB18BB3" w14:textId="77777777" w:rsidR="00D52401" w:rsidRDefault="00D52401">
      <w:r>
        <w:t xml:space="preserve">    &lt;p class=”w3-wide”&gt;Web Development&lt;/p&gt;</w:t>
      </w:r>
    </w:p>
    <w:p w14:paraId="554927AB" w14:textId="77777777" w:rsidR="00D52401" w:rsidRDefault="00D52401">
      <w:r>
        <w:t xml:space="preserve">    &lt;div class=”w3-white”&gt;</w:t>
      </w:r>
    </w:p>
    <w:p w14:paraId="7283BC8F" w14:textId="77777777" w:rsidR="00D52401" w:rsidRDefault="00D52401">
      <w:r>
        <w:t xml:space="preserve">      &lt;div class=”w3-dark-grey” style=”height:28px;width:85%”&gt;&lt;/div&gt;</w:t>
      </w:r>
    </w:p>
    <w:p w14:paraId="42E5BA4D" w14:textId="77777777" w:rsidR="00D52401" w:rsidRDefault="00D52401">
      <w:r>
        <w:t xml:space="preserve">    &lt;/div&gt;</w:t>
      </w:r>
    </w:p>
    <w:p w14:paraId="0228FBA9" w14:textId="77777777" w:rsidR="00D52401" w:rsidRDefault="00D52401">
      <w:r>
        <w:t xml:space="preserve">    &lt;p class=”w3-wide”&gt;Photoshop&lt;/p&gt;</w:t>
      </w:r>
    </w:p>
    <w:p w14:paraId="794B3425" w14:textId="77777777" w:rsidR="00D52401" w:rsidRDefault="00D52401">
      <w:r>
        <w:t xml:space="preserve">    &lt;div class=”w3-white”&gt;</w:t>
      </w:r>
    </w:p>
    <w:p w14:paraId="551C60A9" w14:textId="77777777" w:rsidR="00D52401" w:rsidRDefault="00D52401">
      <w:r>
        <w:t xml:space="preserve">      &lt;div class=”w3-dark-grey” style=”height:28px;width:60%”&gt;&lt;/div&gt;</w:t>
      </w:r>
    </w:p>
    <w:p w14:paraId="3CB50F7B" w14:textId="77777777" w:rsidR="00D52401" w:rsidRDefault="00D52401">
      <w:r>
        <w:t xml:space="preserve">    &lt;/div&gt;&lt;br&gt;</w:t>
      </w:r>
    </w:p>
    <w:p w14:paraId="091FC498" w14:textId="77777777" w:rsidR="00D52401" w:rsidRDefault="00D52401">
      <w:r>
        <w:t xml:space="preserve">    </w:t>
      </w:r>
    </w:p>
    <w:p w14:paraId="22C5A5B5" w14:textId="77777777" w:rsidR="00D52401" w:rsidRDefault="00D52401"/>
    <w:p w14:paraId="1372C3DC" w14:textId="77777777" w:rsidR="00D52401" w:rsidRDefault="00D52401">
      <w:r>
        <w:t xml:space="preserve">  &lt;!—Contact Section </w:t>
      </w:r>
      <w:r>
        <w:sym w:font="Wingdings" w:char="F0E0"/>
      </w:r>
    </w:p>
    <w:p w14:paraId="34D07DC1" w14:textId="77777777" w:rsidR="00D52401" w:rsidRDefault="00D52401">
      <w:r>
        <w:t xml:space="preserve">  &lt;div class=”w3-padding-64 w3-content w3-text-light-grey” id=”contact”&gt;</w:t>
      </w:r>
    </w:p>
    <w:p w14:paraId="3D751CBF" w14:textId="77777777" w:rsidR="00D52401" w:rsidRDefault="00D52401">
      <w:r>
        <w:t xml:space="preserve">    &lt;h2 class=”w3-text-light-grey”&gt;Contact Me&lt;/h2&gt;</w:t>
      </w:r>
    </w:p>
    <w:p w14:paraId="50DC97BD" w14:textId="77777777" w:rsidR="00D52401" w:rsidRDefault="00D52401">
      <w:r>
        <w:t xml:space="preserve">    &lt;hr style=”width:200px” class=”w3-opacity”&gt;</w:t>
      </w:r>
    </w:p>
    <w:p w14:paraId="39B60B06" w14:textId="77777777" w:rsidR="00D52401" w:rsidRDefault="00D52401"/>
    <w:p w14:paraId="17D1A519" w14:textId="77777777" w:rsidR="00D52401" w:rsidRDefault="00D52401">
      <w:r>
        <w:t xml:space="preserve">    &lt;div class=”w3-section”&gt;</w:t>
      </w:r>
    </w:p>
    <w:p w14:paraId="60B7613C" w14:textId="77777777" w:rsidR="00D52401" w:rsidRDefault="00D52401">
      <w:r>
        <w:t xml:space="preserve">      &lt;p&gt;&lt;I class=”fa fa-map-marker fa-fw  w3-xxlarge w3-margin-right”&gt;&lt;/i&gt; Chennai, India&lt;/p&gt;</w:t>
      </w:r>
    </w:p>
    <w:p w14:paraId="761A1AA1" w14:textId="1F3FE5AB" w:rsidR="00D52401" w:rsidRDefault="00D52401">
      <w:r>
        <w:t xml:space="preserve">      &lt;p&gt;&lt;I class=”fa fa-phone fa-fw w3-xxlarge w3-margin-right”&gt;&lt;/i&gt; Phone: +</w:t>
      </w:r>
      <w:r w:rsidR="00850806">
        <w:t>91</w:t>
      </w:r>
      <w:r w:rsidR="00CF469B">
        <w:t>6369286367</w:t>
      </w:r>
      <w:r>
        <w:t>&lt;/p&gt;</w:t>
      </w:r>
    </w:p>
    <w:p w14:paraId="627C788A" w14:textId="117D4259" w:rsidR="00D52401" w:rsidRDefault="00D52401">
      <w:r>
        <w:t xml:space="preserve">      &lt;p&gt;&lt;I class=”fa fa-envelope fa-fw w3-xxlarge w3-margin-right”&gt; &lt;/i&gt; Email: </w:t>
      </w:r>
      <w:hyperlink r:id="rId5" w:history="1">
        <w:r w:rsidR="00850806" w:rsidRPr="006C1CE0">
          <w:rPr>
            <w:rStyle w:val="Hyperlink"/>
          </w:rPr>
          <w:t>sriramvasusri@mail.com&lt;/p</w:t>
        </w:r>
      </w:hyperlink>
      <w:r>
        <w:t>&gt;</w:t>
      </w:r>
    </w:p>
    <w:p w14:paraId="5C292F41" w14:textId="77777777" w:rsidR="00D52401" w:rsidRDefault="00D52401">
      <w:r>
        <w:t xml:space="preserve">    &lt;/div&gt;&lt;br&gt;</w:t>
      </w:r>
    </w:p>
    <w:p w14:paraId="3306CABF" w14:textId="77777777" w:rsidR="00D52401" w:rsidRDefault="00D52401">
      <w:r>
        <w:t xml:space="preserve">    &lt;p&gt;Let’s get in touch. Send me a message:&lt;/p&gt;</w:t>
      </w:r>
    </w:p>
    <w:p w14:paraId="269CDE13" w14:textId="77777777" w:rsidR="00D52401" w:rsidRDefault="00D52401"/>
    <w:p w14:paraId="6B004CD3" w14:textId="77777777" w:rsidR="00D52401" w:rsidRDefault="00D52401">
      <w:r>
        <w:t xml:space="preserve">    &lt;form action=”/action_page.php” target=”_blank”&gt;</w:t>
      </w:r>
    </w:p>
    <w:p w14:paraId="05903743" w14:textId="77777777" w:rsidR="00D52401" w:rsidRDefault="00D52401">
      <w:r>
        <w:t xml:space="preserve">      &lt;p&gt;&lt;input class=”w3-input w3-padding-16” type=”text” placeholder=”Name” required name=”Name”&gt;&lt;/p&gt;</w:t>
      </w:r>
    </w:p>
    <w:p w14:paraId="08A4BB84" w14:textId="77777777" w:rsidR="00D52401" w:rsidRDefault="00D52401">
      <w:r>
        <w:t xml:space="preserve">      &lt;p&gt;&lt;input class=”w3-input w3-padding-16” type=”text” placeholder=”Email” required name=”Email”&gt;&lt;/p&gt;</w:t>
      </w:r>
    </w:p>
    <w:p w14:paraId="32BA76F1" w14:textId="77777777" w:rsidR="00D52401" w:rsidRDefault="00D52401">
      <w:r>
        <w:t xml:space="preserve">      </w:t>
      </w:r>
    </w:p>
    <w:p w14:paraId="3671DA09" w14:textId="77777777" w:rsidR="00D52401" w:rsidRDefault="00D52401">
      <w:r>
        <w:t xml:space="preserve">      &lt;p&gt;&lt;input class=”w3-input w3-padding-16” type=”text” placeholder=”Message” required name=”Message”&gt;&lt;/p&gt;</w:t>
      </w:r>
    </w:p>
    <w:p w14:paraId="48C666FB" w14:textId="77777777" w:rsidR="00D52401" w:rsidRDefault="00D52401">
      <w:r>
        <w:t xml:space="preserve">      &lt;p&gt;</w:t>
      </w:r>
    </w:p>
    <w:p w14:paraId="7E69919B" w14:textId="77777777" w:rsidR="00D52401" w:rsidRDefault="00D52401">
      <w:r>
        <w:t xml:space="preserve">        &lt;button class=”w3-button w3-light-grey w3-padding-large” type=”submit”&gt;</w:t>
      </w:r>
    </w:p>
    <w:p w14:paraId="3303F320" w14:textId="77777777" w:rsidR="00D52401" w:rsidRDefault="00D52401">
      <w:r>
        <w:t xml:space="preserve">          &lt;I class=”fa fa-paper-plane”&gt;&lt;/i&gt; SEND MESSAGE</w:t>
      </w:r>
    </w:p>
    <w:p w14:paraId="3992EA5E" w14:textId="77777777" w:rsidR="00D52401" w:rsidRDefault="00D52401">
      <w:r>
        <w:t xml:space="preserve">        &lt;/button&gt;</w:t>
      </w:r>
    </w:p>
    <w:p w14:paraId="5435E686" w14:textId="77777777" w:rsidR="00D52401" w:rsidRDefault="00D52401">
      <w:r>
        <w:t xml:space="preserve">      &lt;/p&gt;</w:t>
      </w:r>
    </w:p>
    <w:p w14:paraId="32D97C5F" w14:textId="77777777" w:rsidR="00D52401" w:rsidRDefault="00D52401">
      <w:r>
        <w:t xml:space="preserve">    &lt;/form&gt;</w:t>
      </w:r>
    </w:p>
    <w:p w14:paraId="5C850C3F" w14:textId="77777777" w:rsidR="00D52401" w:rsidRDefault="00D52401">
      <w:r>
        <w:t xml:space="preserve">  &lt;!—End Contact Section </w:t>
      </w:r>
      <w:r>
        <w:sym w:font="Wingdings" w:char="F0E0"/>
      </w:r>
    </w:p>
    <w:p w14:paraId="7733AE84" w14:textId="77777777" w:rsidR="00D52401" w:rsidRDefault="00D52401">
      <w:r>
        <w:t xml:space="preserve">  &lt;/div&gt;</w:t>
      </w:r>
    </w:p>
    <w:p w14:paraId="14BAF1CC" w14:textId="77777777" w:rsidR="00D52401" w:rsidRDefault="00D52401">
      <w:r>
        <w:t xml:space="preserve">  </w:t>
      </w:r>
    </w:p>
    <w:p w14:paraId="62DACBB1" w14:textId="77777777" w:rsidR="00D52401" w:rsidRDefault="00D52401">
      <w:r>
        <w:t xml:space="preserve"> </w:t>
      </w:r>
    </w:p>
    <w:p w14:paraId="7EC5220F" w14:textId="77777777" w:rsidR="00D52401" w:rsidRDefault="00D52401"/>
    <w:p w14:paraId="6BB894B4" w14:textId="77777777" w:rsidR="00D52401" w:rsidRDefault="00D52401">
      <w:r>
        <w:t xml:space="preserve">&lt;!—END PAGE CONTENT </w:t>
      </w:r>
      <w:r>
        <w:sym w:font="Wingdings" w:char="F0E0"/>
      </w:r>
    </w:p>
    <w:p w14:paraId="232DB5F4" w14:textId="77777777" w:rsidR="00D52401" w:rsidRDefault="00D52401">
      <w:r>
        <w:t>&lt;/div&gt;</w:t>
      </w:r>
    </w:p>
    <w:p w14:paraId="2BAA0F29" w14:textId="77777777" w:rsidR="00D52401" w:rsidRDefault="00D52401"/>
    <w:p w14:paraId="3614503E" w14:textId="77777777" w:rsidR="00D52401" w:rsidRDefault="00D52401">
      <w:r>
        <w:t>&lt;/body&gt;</w:t>
      </w:r>
    </w:p>
    <w:p w14:paraId="445724C7" w14:textId="77777777" w:rsidR="00D52401" w:rsidRDefault="00D52401">
      <w:r>
        <w:t>&lt;/html&gt;</w:t>
      </w:r>
    </w:p>
    <w:p w14:paraId="5E2AC05B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13071187">
    <w:abstractNumId w:val="11"/>
  </w:num>
  <w:num w:numId="2" w16cid:durableId="1185901532">
    <w:abstractNumId w:val="10"/>
  </w:num>
  <w:num w:numId="3" w16cid:durableId="911938122">
    <w:abstractNumId w:val="13"/>
  </w:num>
  <w:num w:numId="4" w16cid:durableId="1390105291">
    <w:abstractNumId w:val="12"/>
  </w:num>
  <w:num w:numId="5" w16cid:durableId="1989506027">
    <w:abstractNumId w:val="9"/>
  </w:num>
  <w:num w:numId="6" w16cid:durableId="1663118544">
    <w:abstractNumId w:val="7"/>
  </w:num>
  <w:num w:numId="7" w16cid:durableId="707528121">
    <w:abstractNumId w:val="6"/>
  </w:num>
  <w:num w:numId="8" w16cid:durableId="405155752">
    <w:abstractNumId w:val="5"/>
  </w:num>
  <w:num w:numId="9" w16cid:durableId="625937914">
    <w:abstractNumId w:val="4"/>
  </w:num>
  <w:num w:numId="10" w16cid:durableId="1151096656">
    <w:abstractNumId w:val="8"/>
  </w:num>
  <w:num w:numId="11" w16cid:durableId="564410526">
    <w:abstractNumId w:val="3"/>
  </w:num>
  <w:num w:numId="12" w16cid:durableId="749279642">
    <w:abstractNumId w:val="2"/>
  </w:num>
  <w:num w:numId="13" w16cid:durableId="1975601733">
    <w:abstractNumId w:val="1"/>
  </w:num>
  <w:num w:numId="14" w16cid:durableId="93154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01"/>
    <w:rsid w:val="000005E5"/>
    <w:rsid w:val="00442B3C"/>
    <w:rsid w:val="00756CD6"/>
    <w:rsid w:val="00850806"/>
    <w:rsid w:val="00CF469B"/>
    <w:rsid w:val="00D52401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7CE0"/>
  <w15:chartTrackingRefBased/>
  <w15:docId w15:val="{63D55E26-B1E9-F24F-90B0-B6FBE85B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52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riramvasusri@mail.com%3c/p" TargetMode="Externa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%7b00111DC3-5DD2-2B4C-98EC-44B3CBFEB6E6%7dtf02786994.dotx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2022-11-12T13:56:00Z</dcterms:created>
  <dcterms:modified xsi:type="dcterms:W3CDTF">2022-11-12T13:56:00Z</dcterms:modified>
</cp:coreProperties>
</file>