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0492" w14:textId="77777777" w:rsidR="003D2B28" w:rsidRDefault="003D2B28">
      <w:pPr>
        <w:rPr>
          <w:lang w:val="en-IN"/>
        </w:rPr>
      </w:pPr>
      <w:r>
        <w:rPr>
          <w:lang w:val="en-IN"/>
        </w:rPr>
        <w:t xml:space="preserve">From flask import Flask, </w:t>
      </w:r>
      <w:proofErr w:type="spellStart"/>
      <w:r>
        <w:rPr>
          <w:lang w:val="en-IN"/>
        </w:rPr>
        <w:t>render_template</w:t>
      </w:r>
      <w:proofErr w:type="spellEnd"/>
      <w:r>
        <w:rPr>
          <w:lang w:val="en-IN"/>
        </w:rPr>
        <w:t xml:space="preserve">, request, redirect, </w:t>
      </w:r>
      <w:proofErr w:type="spellStart"/>
      <w:r>
        <w:rPr>
          <w:lang w:val="en-IN"/>
        </w:rPr>
        <w:t>url_for</w:t>
      </w:r>
      <w:proofErr w:type="spellEnd"/>
      <w:r>
        <w:rPr>
          <w:lang w:val="en-IN"/>
        </w:rPr>
        <w:t>, flash</w:t>
      </w:r>
    </w:p>
    <w:p w14:paraId="28D640CA" w14:textId="77777777" w:rsidR="003D2B28" w:rsidRDefault="003D2B28">
      <w:r>
        <w:t>Import sqlite3</w:t>
      </w:r>
    </w:p>
    <w:p w14:paraId="3E8040A7" w14:textId="77777777" w:rsidR="003D2B28" w:rsidRDefault="003D2B28"/>
    <w:p w14:paraId="593D1425" w14:textId="77777777" w:rsidR="003D2B28" w:rsidRDefault="003D2B28"/>
    <w:p w14:paraId="173AA23D" w14:textId="77777777" w:rsidR="003D2B28" w:rsidRDefault="003D2B28">
      <w:r>
        <w:t>App = Flask(__name__)</w:t>
      </w:r>
    </w:p>
    <w:p w14:paraId="3F6ECCFC" w14:textId="77777777" w:rsidR="003D2B28" w:rsidRDefault="003D2B28">
      <w:proofErr w:type="spellStart"/>
      <w:r>
        <w:t>App.secret_key</w:t>
      </w:r>
      <w:proofErr w:type="spellEnd"/>
      <w:r>
        <w:t xml:space="preserve"> = “69420”</w:t>
      </w:r>
    </w:p>
    <w:p w14:paraId="18BABCAF" w14:textId="77777777" w:rsidR="003D2B28" w:rsidRDefault="003D2B28"/>
    <w:p w14:paraId="4EE556F2" w14:textId="77777777" w:rsidR="003D2B28" w:rsidRDefault="003D2B28">
      <w:r>
        <w:t xml:space="preserve">Def </w:t>
      </w:r>
      <w:proofErr w:type="spellStart"/>
      <w:r>
        <w:t>init_db</w:t>
      </w:r>
      <w:proofErr w:type="spellEnd"/>
      <w:r>
        <w:t>():</w:t>
      </w:r>
    </w:p>
    <w:p w14:paraId="4F4565CB" w14:textId="77777777" w:rsidR="003D2B28" w:rsidRDefault="003D2B28">
      <w:r>
        <w:t xml:space="preserve">    Db = sqlite3.connect(‘</w:t>
      </w:r>
      <w:proofErr w:type="spellStart"/>
      <w:r>
        <w:t>users.db</w:t>
      </w:r>
      <w:proofErr w:type="spellEnd"/>
      <w:r>
        <w:t>’)</w:t>
      </w:r>
    </w:p>
    <w:p w14:paraId="345EFB75" w14:textId="77777777" w:rsidR="003D2B28" w:rsidRDefault="003D2B28">
      <w:r>
        <w:t xml:space="preserve">    With open(‘</w:t>
      </w:r>
      <w:proofErr w:type="spellStart"/>
      <w:r>
        <w:t>schema.sql</w:t>
      </w:r>
      <w:proofErr w:type="spellEnd"/>
      <w:r>
        <w:t>’, ‘r’) as schema:</w:t>
      </w:r>
    </w:p>
    <w:p w14:paraId="3AE181C2" w14:textId="77777777" w:rsidR="003D2B28" w:rsidRDefault="003D2B28">
      <w:r>
        <w:t xml:space="preserve">        </w:t>
      </w:r>
      <w:proofErr w:type="spellStart"/>
      <w:r>
        <w:t>Db.executescript</w:t>
      </w:r>
      <w:proofErr w:type="spellEnd"/>
      <w:r>
        <w:t>(</w:t>
      </w:r>
      <w:proofErr w:type="spellStart"/>
      <w:r>
        <w:t>schema.read</w:t>
      </w:r>
      <w:proofErr w:type="spellEnd"/>
      <w:r>
        <w:t>())</w:t>
      </w:r>
    </w:p>
    <w:p w14:paraId="783BC98A" w14:textId="77777777" w:rsidR="003D2B28" w:rsidRDefault="003D2B28">
      <w:r>
        <w:t xml:space="preserve">    </w:t>
      </w:r>
      <w:proofErr w:type="spellStart"/>
      <w:r>
        <w:t>Db.commit</w:t>
      </w:r>
      <w:proofErr w:type="spellEnd"/>
      <w:r>
        <w:t>()</w:t>
      </w:r>
    </w:p>
    <w:p w14:paraId="28AF99B6" w14:textId="77777777" w:rsidR="003D2B28" w:rsidRDefault="003D2B28"/>
    <w:p w14:paraId="73A8A837" w14:textId="77777777" w:rsidR="003D2B28" w:rsidRDefault="003D2B28">
      <w:r>
        <w:t>@app.cli.command(‘initdb’)</w:t>
      </w:r>
    </w:p>
    <w:p w14:paraId="284A42AA" w14:textId="77777777" w:rsidR="003D2B28" w:rsidRDefault="003D2B28">
      <w:r>
        <w:t xml:space="preserve">Def </w:t>
      </w:r>
      <w:proofErr w:type="spellStart"/>
      <w:r>
        <w:t>initdb_cmd</w:t>
      </w:r>
      <w:proofErr w:type="spellEnd"/>
      <w:r>
        <w:t>():</w:t>
      </w:r>
    </w:p>
    <w:p w14:paraId="43EC30D3" w14:textId="77777777" w:rsidR="003D2B28" w:rsidRDefault="003D2B28">
      <w:r>
        <w:t xml:space="preserve">    </w:t>
      </w:r>
      <w:proofErr w:type="spellStart"/>
      <w:r>
        <w:t>Init_db</w:t>
      </w:r>
      <w:proofErr w:type="spellEnd"/>
      <w:r>
        <w:t>()</w:t>
      </w:r>
    </w:p>
    <w:p w14:paraId="5719E9EA" w14:textId="77777777" w:rsidR="003D2B28" w:rsidRDefault="003D2B28">
      <w:r>
        <w:t xml:space="preserve">    Print(“</w:t>
      </w:r>
      <w:proofErr w:type="spellStart"/>
      <w:r>
        <w:t>Initialised</w:t>
      </w:r>
      <w:proofErr w:type="spellEnd"/>
      <w:r>
        <w:t xml:space="preserve"> database.”)</w:t>
      </w:r>
    </w:p>
    <w:p w14:paraId="182F98FE" w14:textId="77777777" w:rsidR="003D2B28" w:rsidRDefault="003D2B28"/>
    <w:p w14:paraId="750CF9B9" w14:textId="77777777" w:rsidR="003D2B28" w:rsidRDefault="003D2B28">
      <w:r>
        <w:t xml:space="preserve">Def </w:t>
      </w:r>
      <w:proofErr w:type="spellStart"/>
      <w:r>
        <w:t>get_db</w:t>
      </w:r>
      <w:proofErr w:type="spellEnd"/>
      <w:r>
        <w:t>():</w:t>
      </w:r>
    </w:p>
    <w:p w14:paraId="0DD529EB" w14:textId="77777777" w:rsidR="003D2B28" w:rsidRDefault="003D2B28">
      <w:r>
        <w:t xml:space="preserve">    Conn = sqlite3.connect(‘</w:t>
      </w:r>
      <w:proofErr w:type="spellStart"/>
      <w:r>
        <w:t>users.db</w:t>
      </w:r>
      <w:proofErr w:type="spellEnd"/>
      <w:r>
        <w:t>’)</w:t>
      </w:r>
    </w:p>
    <w:p w14:paraId="45B5CBA7" w14:textId="77777777" w:rsidR="003D2B28" w:rsidRDefault="003D2B28">
      <w:r>
        <w:t xml:space="preserve">    </w:t>
      </w:r>
      <w:proofErr w:type="spellStart"/>
      <w:r>
        <w:t>Conn.row_factory</w:t>
      </w:r>
      <w:proofErr w:type="spellEnd"/>
      <w:r>
        <w:t xml:space="preserve"> = sqlite3.Row</w:t>
      </w:r>
    </w:p>
    <w:p w14:paraId="6A5290BE" w14:textId="77777777" w:rsidR="003D2B28" w:rsidRDefault="003D2B28">
      <w:r>
        <w:t xml:space="preserve">    Return conn</w:t>
      </w:r>
    </w:p>
    <w:p w14:paraId="7C87C95F" w14:textId="77777777" w:rsidR="003D2B28" w:rsidRDefault="003D2B28"/>
    <w:p w14:paraId="0045477D" w14:textId="77777777" w:rsidR="003D2B28" w:rsidRDefault="003D2B28">
      <w:r>
        <w:t>@app.route(‘/home’)</w:t>
      </w:r>
    </w:p>
    <w:p w14:paraId="7CD43131" w14:textId="77777777" w:rsidR="003D2B28" w:rsidRDefault="003D2B28">
      <w:r>
        <w:lastRenderedPageBreak/>
        <w:t>Def index():</w:t>
      </w:r>
    </w:p>
    <w:p w14:paraId="73701A23" w14:textId="77777777" w:rsidR="003D2B28" w:rsidRDefault="003D2B28">
      <w:r>
        <w:t xml:space="preserve">    Return </w:t>
      </w:r>
      <w:proofErr w:type="spellStart"/>
      <w:r>
        <w:t>render_template</w:t>
      </w:r>
      <w:proofErr w:type="spellEnd"/>
      <w:r>
        <w:t>(‘index.html’, title=’Home’)</w:t>
      </w:r>
    </w:p>
    <w:p w14:paraId="2EA7AA2D" w14:textId="77777777" w:rsidR="003D2B28" w:rsidRDefault="003D2B28"/>
    <w:p w14:paraId="713844C1" w14:textId="77777777" w:rsidR="003D2B28" w:rsidRDefault="003D2B28">
      <w:r>
        <w:t>@app.route(‘/profile’)</w:t>
      </w:r>
    </w:p>
    <w:p w14:paraId="16B29A19" w14:textId="77777777" w:rsidR="003D2B28" w:rsidRDefault="003D2B28">
      <w:r>
        <w:t>Def profile():</w:t>
      </w:r>
    </w:p>
    <w:p w14:paraId="5CCE7FD5" w14:textId="77777777" w:rsidR="003D2B28" w:rsidRDefault="003D2B28">
      <w:r>
        <w:t xml:space="preserve">    Return </w:t>
      </w:r>
      <w:proofErr w:type="spellStart"/>
      <w:r>
        <w:t>render_template</w:t>
      </w:r>
      <w:proofErr w:type="spellEnd"/>
      <w:r>
        <w:t>(‘profile.html’, title=’Profile’)</w:t>
      </w:r>
    </w:p>
    <w:p w14:paraId="790AE48B" w14:textId="77777777" w:rsidR="003D2B28" w:rsidRDefault="003D2B28"/>
    <w:p w14:paraId="31EEA45B" w14:textId="77777777" w:rsidR="003D2B28" w:rsidRDefault="003D2B28">
      <w:r>
        <w:t>@app.route(‘/about’)</w:t>
      </w:r>
    </w:p>
    <w:p w14:paraId="2B23F447" w14:textId="77777777" w:rsidR="003D2B28" w:rsidRDefault="003D2B28">
      <w:r>
        <w:t>Def about():</w:t>
      </w:r>
    </w:p>
    <w:p w14:paraId="1D5F0AA2" w14:textId="77777777" w:rsidR="003D2B28" w:rsidRDefault="003D2B28">
      <w:r>
        <w:t xml:space="preserve">    Return </w:t>
      </w:r>
      <w:proofErr w:type="spellStart"/>
      <w:r>
        <w:t>render_template</w:t>
      </w:r>
      <w:proofErr w:type="spellEnd"/>
      <w:r>
        <w:t>(‘about.html’, title=’About’)</w:t>
      </w:r>
    </w:p>
    <w:p w14:paraId="62279D3A" w14:textId="77777777" w:rsidR="003D2B28" w:rsidRDefault="003D2B28"/>
    <w:p w14:paraId="24C792A3" w14:textId="77777777" w:rsidR="003D2B28" w:rsidRDefault="003D2B28"/>
    <w:p w14:paraId="17514585" w14:textId="77777777" w:rsidR="003D2B28" w:rsidRDefault="003D2B28">
      <w:r>
        <w:t>@app.route(‘/login’, methods=(‘GET’, ‘POST’))</w:t>
      </w:r>
    </w:p>
    <w:p w14:paraId="23E4ABAD" w14:textId="77777777" w:rsidR="003D2B28" w:rsidRDefault="003D2B28">
      <w:r>
        <w:t xml:space="preserve">Def </w:t>
      </w:r>
      <w:proofErr w:type="spellStart"/>
      <w:r>
        <w:t>signin</w:t>
      </w:r>
      <w:proofErr w:type="spellEnd"/>
      <w:r>
        <w:t>():</w:t>
      </w:r>
    </w:p>
    <w:p w14:paraId="169AD3B5" w14:textId="77777777" w:rsidR="003D2B28" w:rsidRDefault="003D2B28">
      <w:r>
        <w:t xml:space="preserve">    Error = None</w:t>
      </w:r>
    </w:p>
    <w:p w14:paraId="4CB881A6" w14:textId="77777777" w:rsidR="003D2B28" w:rsidRDefault="003D2B28">
      <w:r>
        <w:t xml:space="preserve">    If </w:t>
      </w:r>
      <w:proofErr w:type="spellStart"/>
      <w:r>
        <w:t>request.method</w:t>
      </w:r>
      <w:proofErr w:type="spellEnd"/>
      <w:r>
        <w:t xml:space="preserve"> == ‘POST’:</w:t>
      </w:r>
    </w:p>
    <w:p w14:paraId="5D528E4D" w14:textId="77777777" w:rsidR="003D2B28" w:rsidRDefault="003D2B28">
      <w:r>
        <w:t xml:space="preserve">        Username = </w:t>
      </w:r>
      <w:proofErr w:type="spellStart"/>
      <w:r>
        <w:t>request.form</w:t>
      </w:r>
      <w:proofErr w:type="spellEnd"/>
      <w:r>
        <w:t>[‘username’]</w:t>
      </w:r>
    </w:p>
    <w:p w14:paraId="432A0760" w14:textId="77777777" w:rsidR="003D2B28" w:rsidRDefault="003D2B28">
      <w:r>
        <w:t xml:space="preserve">        Password = </w:t>
      </w:r>
      <w:proofErr w:type="spellStart"/>
      <w:r>
        <w:t>request.form</w:t>
      </w:r>
      <w:proofErr w:type="spellEnd"/>
      <w:r>
        <w:t>[‘password’]</w:t>
      </w:r>
    </w:p>
    <w:p w14:paraId="3E69BAD4" w14:textId="77777777" w:rsidR="003D2B28" w:rsidRDefault="003D2B28">
      <w:r>
        <w:t xml:space="preserve">        Db = </w:t>
      </w:r>
      <w:proofErr w:type="spellStart"/>
      <w:r>
        <w:t>get_db</w:t>
      </w:r>
      <w:proofErr w:type="spellEnd"/>
      <w:r>
        <w:t>()</w:t>
      </w:r>
    </w:p>
    <w:p w14:paraId="79311F65" w14:textId="77777777" w:rsidR="003D2B28" w:rsidRDefault="003D2B28">
      <w:r>
        <w:t xml:space="preserve">        User = </w:t>
      </w:r>
      <w:proofErr w:type="spellStart"/>
      <w:r>
        <w:t>db.execute</w:t>
      </w:r>
      <w:proofErr w:type="spellEnd"/>
      <w:r>
        <w:t>(</w:t>
      </w:r>
    </w:p>
    <w:p w14:paraId="6C8E515C" w14:textId="77777777" w:rsidR="003D2B28" w:rsidRDefault="003D2B28">
      <w:r>
        <w:t xml:space="preserve">            ‘SELECT password FROM users WHERE username = ?’, (username, )</w:t>
      </w:r>
    </w:p>
    <w:p w14:paraId="2AD43760" w14:textId="77777777" w:rsidR="003D2B28" w:rsidRDefault="003D2B28">
      <w:r>
        <w:t xml:space="preserve">        ).</w:t>
      </w:r>
      <w:proofErr w:type="spellStart"/>
      <w:r>
        <w:t>fetchone</w:t>
      </w:r>
      <w:proofErr w:type="spellEnd"/>
      <w:r>
        <w:t>()</w:t>
      </w:r>
    </w:p>
    <w:p w14:paraId="2A5D2895" w14:textId="77777777" w:rsidR="003D2B28" w:rsidRDefault="003D2B28">
      <w:r>
        <w:t xml:space="preserve">        </w:t>
      </w:r>
    </w:p>
    <w:p w14:paraId="52EA9346" w14:textId="77777777" w:rsidR="003D2B28" w:rsidRDefault="003D2B28">
      <w:r>
        <w:t xml:space="preserve">        If user is None:</w:t>
      </w:r>
    </w:p>
    <w:p w14:paraId="0C20D8A6" w14:textId="77777777" w:rsidR="003D2B28" w:rsidRDefault="003D2B28">
      <w:r>
        <w:lastRenderedPageBreak/>
        <w:t xml:space="preserve">            Error = ‘Incorrect Username/Password.’</w:t>
      </w:r>
    </w:p>
    <w:p w14:paraId="63240137" w14:textId="77777777" w:rsidR="003D2B28" w:rsidRDefault="003D2B28">
      <w:r>
        <w:t xml:space="preserve">        </w:t>
      </w:r>
      <w:proofErr w:type="spellStart"/>
      <w:r>
        <w:t>Elif</w:t>
      </w:r>
      <w:proofErr w:type="spellEnd"/>
      <w:r>
        <w:t xml:space="preserve"> password != user[‘password’]:</w:t>
      </w:r>
    </w:p>
    <w:p w14:paraId="774F7B8F" w14:textId="77777777" w:rsidR="003D2B28" w:rsidRDefault="003D2B28">
      <w:r>
        <w:t xml:space="preserve">            Print(user)</w:t>
      </w:r>
    </w:p>
    <w:p w14:paraId="3F442252" w14:textId="77777777" w:rsidR="003D2B28" w:rsidRDefault="003D2B28">
      <w:r>
        <w:t xml:space="preserve">            Error = ‘Incorrect Password.’</w:t>
      </w:r>
    </w:p>
    <w:p w14:paraId="33E589EB" w14:textId="77777777" w:rsidR="003D2B28" w:rsidRDefault="003D2B28"/>
    <w:p w14:paraId="07E8C5F4" w14:textId="77777777" w:rsidR="003D2B28" w:rsidRDefault="003D2B28">
      <w:r>
        <w:t xml:space="preserve">        If error is None:</w:t>
      </w:r>
    </w:p>
    <w:p w14:paraId="07FEE35B" w14:textId="77777777" w:rsidR="003D2B28" w:rsidRDefault="003D2B28">
      <w:r>
        <w:t xml:space="preserve">            Return redirect(</w:t>
      </w:r>
      <w:proofErr w:type="spellStart"/>
      <w:r>
        <w:t>url_for</w:t>
      </w:r>
      <w:proofErr w:type="spellEnd"/>
      <w:r>
        <w:t>(‘profile’))</w:t>
      </w:r>
    </w:p>
    <w:p w14:paraId="5864D8FF" w14:textId="77777777" w:rsidR="003D2B28" w:rsidRDefault="003D2B28">
      <w:r>
        <w:t xml:space="preserve">        Flash(error)</w:t>
      </w:r>
    </w:p>
    <w:p w14:paraId="2FE59EA8" w14:textId="77777777" w:rsidR="003D2B28" w:rsidRDefault="003D2B28">
      <w:r>
        <w:t xml:space="preserve">        </w:t>
      </w:r>
      <w:proofErr w:type="spellStart"/>
      <w:r>
        <w:t>Db.close</w:t>
      </w:r>
      <w:proofErr w:type="spellEnd"/>
      <w:r>
        <w:t>()</w:t>
      </w:r>
    </w:p>
    <w:p w14:paraId="17045BB7" w14:textId="77777777" w:rsidR="003D2B28" w:rsidRDefault="003D2B28"/>
    <w:p w14:paraId="1D3F364D" w14:textId="77777777" w:rsidR="003D2B28" w:rsidRDefault="003D2B28">
      <w:r>
        <w:t xml:space="preserve">    Return </w:t>
      </w:r>
      <w:proofErr w:type="spellStart"/>
      <w:r>
        <w:t>render_template</w:t>
      </w:r>
      <w:proofErr w:type="spellEnd"/>
      <w:r>
        <w:t>(‘login.html’, title=’Sign In’, error=error)</w:t>
      </w:r>
    </w:p>
    <w:p w14:paraId="1D12F201" w14:textId="77777777" w:rsidR="003D2B28" w:rsidRDefault="003D2B28"/>
    <w:p w14:paraId="7ADAD585" w14:textId="77777777" w:rsidR="003D2B28" w:rsidRDefault="003D2B28"/>
    <w:p w14:paraId="383E4242" w14:textId="77777777" w:rsidR="003D2B28" w:rsidRDefault="003D2B28">
      <w:r>
        <w:t>@app.route(‘/signup’, methods=(‘POST’, ‘GET’))</w:t>
      </w:r>
    </w:p>
    <w:p w14:paraId="4780AA07" w14:textId="77777777" w:rsidR="003D2B28" w:rsidRDefault="003D2B28">
      <w:r>
        <w:t>Def signup():</w:t>
      </w:r>
    </w:p>
    <w:p w14:paraId="2E07B665" w14:textId="77777777" w:rsidR="003D2B28" w:rsidRDefault="003D2B28">
      <w:r>
        <w:t xml:space="preserve">    If </w:t>
      </w:r>
      <w:proofErr w:type="spellStart"/>
      <w:r>
        <w:t>request.method</w:t>
      </w:r>
      <w:proofErr w:type="spellEnd"/>
      <w:r>
        <w:t xml:space="preserve"> == ‘POST’:</w:t>
      </w:r>
    </w:p>
    <w:p w14:paraId="78ED1116" w14:textId="77777777" w:rsidR="003D2B28" w:rsidRDefault="003D2B28">
      <w:r>
        <w:t xml:space="preserve">        Username = </w:t>
      </w:r>
      <w:proofErr w:type="spellStart"/>
      <w:r>
        <w:t>request.form</w:t>
      </w:r>
      <w:proofErr w:type="spellEnd"/>
      <w:r>
        <w:t>[‘username’]</w:t>
      </w:r>
    </w:p>
    <w:p w14:paraId="39B57560" w14:textId="77777777" w:rsidR="003D2B28" w:rsidRDefault="003D2B28">
      <w:r>
        <w:t xml:space="preserve">        Password = </w:t>
      </w:r>
      <w:proofErr w:type="spellStart"/>
      <w:r>
        <w:t>request.form</w:t>
      </w:r>
      <w:proofErr w:type="spellEnd"/>
      <w:r>
        <w:t>[‘password’]</w:t>
      </w:r>
    </w:p>
    <w:p w14:paraId="0164AB70" w14:textId="77777777" w:rsidR="003D2B28" w:rsidRDefault="003D2B28">
      <w:r>
        <w:t xml:space="preserve">        Email = </w:t>
      </w:r>
      <w:proofErr w:type="spellStart"/>
      <w:r>
        <w:t>request.form</w:t>
      </w:r>
      <w:proofErr w:type="spellEnd"/>
      <w:r>
        <w:t>[‘email’]</w:t>
      </w:r>
    </w:p>
    <w:p w14:paraId="0E1186B6" w14:textId="77777777" w:rsidR="003D2B28" w:rsidRDefault="003D2B28">
      <w:r>
        <w:t xml:space="preserve">        Name = </w:t>
      </w:r>
      <w:proofErr w:type="spellStart"/>
      <w:r>
        <w:t>request.form</w:t>
      </w:r>
      <w:proofErr w:type="spellEnd"/>
      <w:r>
        <w:t>[‘name’]</w:t>
      </w:r>
    </w:p>
    <w:p w14:paraId="5169AF3C" w14:textId="77777777" w:rsidR="003D2B28" w:rsidRDefault="003D2B28">
      <w:r>
        <w:t xml:space="preserve">        Db = </w:t>
      </w:r>
      <w:proofErr w:type="spellStart"/>
      <w:r>
        <w:t>get_db</w:t>
      </w:r>
      <w:proofErr w:type="spellEnd"/>
      <w:r>
        <w:t>()</w:t>
      </w:r>
    </w:p>
    <w:p w14:paraId="5E748233" w14:textId="77777777" w:rsidR="003D2B28" w:rsidRDefault="003D2B28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db.cursor</w:t>
      </w:r>
      <w:proofErr w:type="spellEnd"/>
      <w:r>
        <w:t>()</w:t>
      </w:r>
    </w:p>
    <w:p w14:paraId="36B3C82D" w14:textId="77777777" w:rsidR="003D2B28" w:rsidRDefault="003D2B28">
      <w:r>
        <w:t xml:space="preserve">        </w:t>
      </w:r>
    </w:p>
    <w:p w14:paraId="2A134489" w14:textId="77777777" w:rsidR="003D2B28" w:rsidRDefault="003D2B28">
      <w:r>
        <w:t xml:space="preserve">        </w:t>
      </w:r>
      <w:proofErr w:type="spellStart"/>
      <w:r>
        <w:t>Curr.execute</w:t>
      </w:r>
      <w:proofErr w:type="spellEnd"/>
      <w:r>
        <w:t>(</w:t>
      </w:r>
    </w:p>
    <w:p w14:paraId="4038FB9C" w14:textId="77777777" w:rsidR="003D2B28" w:rsidRDefault="003D2B28">
      <w:r>
        <w:lastRenderedPageBreak/>
        <w:t xml:space="preserve">            ‘INSERT INTO users (username, password, email, name) VALUES (?, ?, ?, ?);’, (username, password, email, name)</w:t>
      </w:r>
    </w:p>
    <w:p w14:paraId="65196038" w14:textId="77777777" w:rsidR="003D2B28" w:rsidRDefault="003D2B28">
      <w:r>
        <w:t xml:space="preserve">        )</w:t>
      </w:r>
    </w:p>
    <w:p w14:paraId="198D284D" w14:textId="77777777" w:rsidR="003D2B28" w:rsidRDefault="003D2B28">
      <w:r>
        <w:t xml:space="preserve">        </w:t>
      </w:r>
      <w:proofErr w:type="spellStart"/>
      <w:r>
        <w:t>Db.commit</w:t>
      </w:r>
      <w:proofErr w:type="spellEnd"/>
      <w:r>
        <w:t>()</w:t>
      </w:r>
    </w:p>
    <w:p w14:paraId="574FD149" w14:textId="77777777" w:rsidR="003D2B28" w:rsidRDefault="003D2B28">
      <w:r>
        <w:t xml:space="preserve">        </w:t>
      </w:r>
      <w:proofErr w:type="spellStart"/>
      <w:r>
        <w:t>Curr.close</w:t>
      </w:r>
      <w:proofErr w:type="spellEnd"/>
      <w:r>
        <w:t>()</w:t>
      </w:r>
    </w:p>
    <w:p w14:paraId="2C1CCA04" w14:textId="77777777" w:rsidR="003D2B28" w:rsidRDefault="003D2B28">
      <w:r>
        <w:t xml:space="preserve">        </w:t>
      </w:r>
      <w:proofErr w:type="spellStart"/>
      <w:r>
        <w:t>Db.close</w:t>
      </w:r>
      <w:proofErr w:type="spellEnd"/>
      <w:r>
        <w:t>()</w:t>
      </w:r>
    </w:p>
    <w:p w14:paraId="677ED5E4" w14:textId="77777777" w:rsidR="003D2B28" w:rsidRDefault="003D2B28">
      <w:r>
        <w:t xml:space="preserve">        Return </w:t>
      </w:r>
      <w:proofErr w:type="spellStart"/>
      <w:r>
        <w:t>render_template</w:t>
      </w:r>
      <w:proofErr w:type="spellEnd"/>
      <w:r>
        <w:t xml:space="preserve">(‘index.html’, title=”Home”, </w:t>
      </w:r>
      <w:proofErr w:type="spellStart"/>
      <w:r>
        <w:t>succ</w:t>
      </w:r>
      <w:proofErr w:type="spellEnd"/>
      <w:r>
        <w:t>=”Registration Successful!”)</w:t>
      </w:r>
    </w:p>
    <w:p w14:paraId="07E06EE3" w14:textId="77777777" w:rsidR="003D2B28" w:rsidRDefault="003D2B28">
      <w:r>
        <w:t xml:space="preserve">        </w:t>
      </w:r>
    </w:p>
    <w:p w14:paraId="480AB2E3" w14:textId="77777777" w:rsidR="003D2B28" w:rsidRDefault="003D2B28"/>
    <w:p w14:paraId="5D7D7FB0" w14:textId="77777777" w:rsidR="003D2B28" w:rsidRDefault="003D2B28">
      <w:r>
        <w:t xml:space="preserve">    Return </w:t>
      </w:r>
      <w:proofErr w:type="spellStart"/>
      <w:r>
        <w:t>render_template</w:t>
      </w:r>
      <w:proofErr w:type="spellEnd"/>
      <w:r>
        <w:t>(‘signup.html’, title=’Sign Up’)</w:t>
      </w:r>
    </w:p>
    <w:p w14:paraId="329858E2" w14:textId="77777777" w:rsidR="003D2B28" w:rsidRDefault="003D2B28"/>
    <w:p w14:paraId="199696B1" w14:textId="77777777" w:rsidR="003D2B28" w:rsidRDefault="003D2B28">
      <w:r>
        <w:t>If __name__ == ‘__app__’:</w:t>
      </w:r>
    </w:p>
    <w:p w14:paraId="411FCDCE" w14:textId="77777777" w:rsidR="003D2B28" w:rsidRDefault="003D2B28">
      <w:r>
        <w:t xml:space="preserve">   </w:t>
      </w:r>
      <w:proofErr w:type="spellStart"/>
      <w:r>
        <w:t>App.run</w:t>
      </w:r>
      <w:proofErr w:type="spellEnd"/>
      <w:r>
        <w:t xml:space="preserve">(debug = True) </w:t>
      </w:r>
    </w:p>
    <w:p w14:paraId="7C2738F1" w14:textId="77777777" w:rsidR="00E94641" w:rsidRDefault="00E94641"/>
    <w:sectPr w:rsidR="00E9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36277357">
    <w:abstractNumId w:val="11"/>
  </w:num>
  <w:num w:numId="2" w16cid:durableId="275139290">
    <w:abstractNumId w:val="10"/>
  </w:num>
  <w:num w:numId="3" w16cid:durableId="1588884695">
    <w:abstractNumId w:val="13"/>
  </w:num>
  <w:num w:numId="4" w16cid:durableId="936403667">
    <w:abstractNumId w:val="12"/>
  </w:num>
  <w:num w:numId="5" w16cid:durableId="1155223657">
    <w:abstractNumId w:val="9"/>
  </w:num>
  <w:num w:numId="6" w16cid:durableId="1045181243">
    <w:abstractNumId w:val="7"/>
  </w:num>
  <w:num w:numId="7" w16cid:durableId="1494646020">
    <w:abstractNumId w:val="6"/>
  </w:num>
  <w:num w:numId="8" w16cid:durableId="164908413">
    <w:abstractNumId w:val="5"/>
  </w:num>
  <w:num w:numId="9" w16cid:durableId="1340541623">
    <w:abstractNumId w:val="4"/>
  </w:num>
  <w:num w:numId="10" w16cid:durableId="875197152">
    <w:abstractNumId w:val="8"/>
  </w:num>
  <w:num w:numId="11" w16cid:durableId="1013264929">
    <w:abstractNumId w:val="3"/>
  </w:num>
  <w:num w:numId="12" w16cid:durableId="1349680291">
    <w:abstractNumId w:val="2"/>
  </w:num>
  <w:num w:numId="13" w16cid:durableId="1902212734">
    <w:abstractNumId w:val="1"/>
  </w:num>
  <w:num w:numId="14" w16cid:durableId="71042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attachedTemplate r:id="rId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28"/>
    <w:rsid w:val="000005E5"/>
    <w:rsid w:val="00184C96"/>
    <w:rsid w:val="003D2B28"/>
    <w:rsid w:val="00442B3C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9F85"/>
  <w15:chartTrackingRefBased/>
  <w15:docId w15:val="{6C1696E0-D0E3-F943-8042-8A6A9752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0111DC3-5DD2-2B4C-98EC-44B3CBFEB6E6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%7b00111DC3-5DD2-2B4C-98EC-44B3CBFEB6E6%7dtf02786994.dotx</Template>
  <TotalTime>0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2022-11-10T17:57:00Z</dcterms:created>
  <dcterms:modified xsi:type="dcterms:W3CDTF">2022-11-10T17:57:00Z</dcterms:modified>
</cp:coreProperties>
</file>