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594"/>
      </w:tblGrid>
      <w:tr w:rsidR="002E7DE7" w14:paraId="409346D0" w14:textId="77777777">
        <w:trPr>
          <w:gridAfter w:val="1"/>
          <w:divId w:val="913902125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8B0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2668F3DD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670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BD6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2E7DE7" w14:paraId="5ABBA000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230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90C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overflow-x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hidden;</w:t>
            </w:r>
          </w:p>
        </w:tc>
      </w:tr>
      <w:tr w:rsidR="002E7DE7" w14:paraId="45C5E3B7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FB2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3C7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444BF13A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B88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CCB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3274340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71971B5E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0507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B7E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253F574A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C80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91E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58730E8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8714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D1E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0BE173BD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11A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A6D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6226F713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12C3E089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D959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144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60332C4E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A65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FE6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110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634C40E3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999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BC8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6457E995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26F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D90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absolute;</w:t>
            </w:r>
          </w:p>
        </w:tc>
      </w:tr>
      <w:tr w:rsidR="002E7DE7" w14:paraId="03ACA6AA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DA7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B8D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1817873F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6EB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741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2E7DE7" w14:paraId="29BA762D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31E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900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64349D73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774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FF2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056FCFF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40E1AC9F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244F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DB3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7789322A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141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CFB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list-style-type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2E7DE7" w14:paraId="69A16E4B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716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C89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9EC15D2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35D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905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align-items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start;</w:t>
            </w:r>
          </w:p>
        </w:tc>
      </w:tr>
      <w:tr w:rsidR="002E7DE7" w14:paraId="6A9C07E1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DB14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542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12E064A2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322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063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5F0661BC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251AEDEC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4D94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FF7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68B08BB4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413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A39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float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left;</w:t>
            </w:r>
          </w:p>
        </w:tc>
      </w:tr>
      <w:tr w:rsidR="002E7DE7" w14:paraId="3206ED46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6CE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C51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5CD67451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76F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AD3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2E7DE7" w14:paraId="3BBED38F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36F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99D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relative;</w:t>
            </w:r>
          </w:p>
        </w:tc>
      </w:tr>
      <w:tr w:rsidR="002E7DE7" w14:paraId="3B03E5B8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DCC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AC1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block;</w:t>
            </w:r>
          </w:p>
        </w:tc>
      </w:tr>
      <w:tr w:rsidR="002E7DE7" w14:paraId="5E50A477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84E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9F0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black;</w:t>
            </w:r>
          </w:p>
        </w:tc>
      </w:tr>
      <w:tr w:rsidR="002E7DE7" w14:paraId="49C3F1FC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54E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FC6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padding-bottom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E09E271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2B4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681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;       </w:t>
            </w:r>
          </w:p>
        </w:tc>
      </w:tr>
      <w:tr w:rsidR="002E7DE7" w14:paraId="5B6CA9F0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E9B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AAB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5F6EE7B5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4C8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E0E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51706DC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3A310152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F707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8D14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fa-sign-in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1CC280B6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8474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0B9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775B6F95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811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00F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3329A6E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78DED9EC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B0A0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A99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696F2F7E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2B4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C01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B0F6A57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1AEFB4D6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F533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8C1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action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5BFE2151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451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6AE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float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left;</w:t>
            </w:r>
          </w:p>
        </w:tc>
      </w:tr>
      <w:tr w:rsidR="002E7DE7" w14:paraId="4D8E1773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14D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467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7245DBF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76E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A43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7EF974A5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2FB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7CB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1998336C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362A39C2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E9E8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4EC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action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3A02A55A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AA4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6293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106A8FA9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429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6CF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list-style-type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2E7DE7" w14:paraId="33A3F4E7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FBF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2E1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2F1DA359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71AA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951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1BF55DD6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53151BE0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678C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340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action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61371745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307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727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7A854415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9C5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98A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42FDF72B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D38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1CF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654E93FA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FD9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7DC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6A33EE6C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5CD0F78B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C97F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C14A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action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24394C32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6A2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787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2E7DE7" w14:paraId="54828197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EC83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28F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6FE19CE5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735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C99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3CE67349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59E1319F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F42E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4D4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::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after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2E7DE7" w14:paraId="3E3C9204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8DA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56C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absolute;</w:t>
            </w:r>
          </w:p>
        </w:tc>
      </w:tr>
      <w:tr w:rsidR="002E7DE7" w14:paraId="0FBDEFD0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841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0C2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content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C9D1D9"/>
                <w:sz w:val="18"/>
                <w:szCs w:val="18"/>
              </w:rPr>
              <w:t>""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1258CFED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C88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548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E238845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829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119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541BC857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996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ED0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57F0856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896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C99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0F44B713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8F5A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4DC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48616A94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023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8ED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transform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429BFD43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8A8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4F6D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C9D1D9"/>
                <w:sz w:val="18"/>
                <w:szCs w:val="18"/>
              </w:rPr>
              <w:t>scaleX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2E7DE7" w14:paraId="596EBA44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C62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FB8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transform-origin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right;</w:t>
            </w:r>
          </w:p>
        </w:tc>
      </w:tr>
      <w:tr w:rsidR="002E7DE7" w14:paraId="20A21F63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BA71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3E9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1EADBF87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E33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B567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F3B3D5B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73F8B854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4E13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F2F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2E7DE7" w14:paraId="7035D32D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51D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AC7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140F84FB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5AE9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765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0A3F2FFE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4C74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CB9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6D023F31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38831CD0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DA0C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CFB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::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after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2E7DE7" w14:paraId="528B44A3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3646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E5B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C9D1D9"/>
                <w:sz w:val="18"/>
                <w:szCs w:val="18"/>
              </w:rPr>
              <w:t>scaleX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2E7DE7" w14:paraId="259B5248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07C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C3C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transform-origin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left;</w:t>
            </w:r>
          </w:p>
        </w:tc>
      </w:tr>
      <w:tr w:rsidR="002E7DE7" w14:paraId="5753170F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555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EBD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2E7DE7" w14:paraId="443D0355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86D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EC7B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25F11DB" w14:textId="77777777" w:rsidR="002E7DE7" w:rsidRDefault="002E7DE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E7DE7" w14:paraId="3A4EA9EE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A89F" w14:textId="77777777" w:rsidR="002E7DE7" w:rsidRDefault="002E7DE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C65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footer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2E7DE7" w14:paraId="7E9FC330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D22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C89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04aeC2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2BA10B67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0352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366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0BA7D67B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4868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9D65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padding-bottom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2E7DE7" w14:paraId="301CF435" w14:textId="77777777">
        <w:trPr>
          <w:divId w:val="91390212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D54C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A050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2E7DE7" w14:paraId="454C3ED0" w14:textId="77777777">
        <w:trPr>
          <w:divId w:val="91390212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523E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0F2F" w14:textId="77777777" w:rsidR="002E7DE7" w:rsidRDefault="002E7DE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14:paraId="19128902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7995370">
    <w:abstractNumId w:val="11"/>
  </w:num>
  <w:num w:numId="2" w16cid:durableId="1786801332">
    <w:abstractNumId w:val="10"/>
  </w:num>
  <w:num w:numId="3" w16cid:durableId="1969816809">
    <w:abstractNumId w:val="13"/>
  </w:num>
  <w:num w:numId="4" w16cid:durableId="469708719">
    <w:abstractNumId w:val="12"/>
  </w:num>
  <w:num w:numId="5" w16cid:durableId="1105345878">
    <w:abstractNumId w:val="9"/>
  </w:num>
  <w:num w:numId="6" w16cid:durableId="539587505">
    <w:abstractNumId w:val="7"/>
  </w:num>
  <w:num w:numId="7" w16cid:durableId="12075708">
    <w:abstractNumId w:val="6"/>
  </w:num>
  <w:num w:numId="8" w16cid:durableId="1581210646">
    <w:abstractNumId w:val="5"/>
  </w:num>
  <w:num w:numId="9" w16cid:durableId="1368605165">
    <w:abstractNumId w:val="4"/>
  </w:num>
  <w:num w:numId="10" w16cid:durableId="490098783">
    <w:abstractNumId w:val="8"/>
  </w:num>
  <w:num w:numId="11" w16cid:durableId="38017614">
    <w:abstractNumId w:val="3"/>
  </w:num>
  <w:num w:numId="12" w16cid:durableId="814105592">
    <w:abstractNumId w:val="2"/>
  </w:num>
  <w:num w:numId="13" w16cid:durableId="1635981983">
    <w:abstractNumId w:val="1"/>
  </w:num>
  <w:num w:numId="14" w16cid:durableId="176884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E7"/>
    <w:rsid w:val="000005E5"/>
    <w:rsid w:val="00153758"/>
    <w:rsid w:val="002E7DE7"/>
    <w:rsid w:val="00442B3C"/>
    <w:rsid w:val="00582A1A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787"/>
  <w15:chartTrackingRefBased/>
  <w15:docId w15:val="{6F6E0711-C78D-8F4E-8750-85207EE1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customStyle="1" w:styleId="pl-ent">
    <w:name w:val="pl-ent"/>
    <w:basedOn w:val="DefaultParagraphFont"/>
    <w:rsid w:val="002E7DE7"/>
  </w:style>
  <w:style w:type="character" w:customStyle="1" w:styleId="pl-c1">
    <w:name w:val="pl-c1"/>
    <w:basedOn w:val="DefaultParagraphFont"/>
    <w:rsid w:val="002E7DE7"/>
  </w:style>
  <w:style w:type="character" w:customStyle="1" w:styleId="pl-kos">
    <w:name w:val="pl-kos"/>
    <w:basedOn w:val="DefaultParagraphFont"/>
    <w:rsid w:val="002E7DE7"/>
  </w:style>
  <w:style w:type="character" w:customStyle="1" w:styleId="pl-smi">
    <w:name w:val="pl-smi"/>
    <w:basedOn w:val="DefaultParagraphFont"/>
    <w:rsid w:val="002E7DE7"/>
  </w:style>
  <w:style w:type="character" w:customStyle="1" w:styleId="pl-pds">
    <w:name w:val="pl-pds"/>
    <w:basedOn w:val="DefaultParagraphFont"/>
    <w:rsid w:val="002E7DE7"/>
  </w:style>
  <w:style w:type="character" w:customStyle="1" w:styleId="pl-s">
    <w:name w:val="pl-s"/>
    <w:basedOn w:val="DefaultParagraphFont"/>
    <w:rsid w:val="002E7DE7"/>
  </w:style>
  <w:style w:type="character" w:customStyle="1" w:styleId="pl-en">
    <w:name w:val="pl-en"/>
    <w:basedOn w:val="DefaultParagraphFont"/>
    <w:rsid w:val="002E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{00111DC3-5DD2-2B4C-98EC-44B3CBFEB6E6}tf02786994.dotx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2022-11-11T03:47:00Z</dcterms:created>
  <dcterms:modified xsi:type="dcterms:W3CDTF">2022-11-11T03:47:00Z</dcterms:modified>
</cp:coreProperties>
</file>