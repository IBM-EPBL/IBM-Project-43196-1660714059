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BC1862" w14:paraId="098442A9" w14:textId="77777777">
        <w:trPr>
          <w:gridAfter w:val="1"/>
          <w:divId w:val="562523895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361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6D665930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F30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749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overflow-x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hidden;</w:t>
            </w:r>
          </w:p>
        </w:tc>
      </w:tr>
      <w:tr w:rsidR="00BC1862" w14:paraId="12D50DA3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827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1A9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white;</w:t>
            </w:r>
          </w:p>
        </w:tc>
      </w:tr>
      <w:tr w:rsidR="00BC1862" w14:paraId="698B3F70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DB5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6A2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C1862" w14:paraId="573339CF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DA885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C15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393DC44B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9DE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843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110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739BD9E9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4A9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93D9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-30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0A10ABE7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B19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9226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160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63F11C0B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663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0B5F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C1862" w14:paraId="26D3A33C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B9F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49F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Accountinfo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persondet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persondet2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persondet3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persondet4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persondet5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educationalinfo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skillsinfo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achieveinfo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declaration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4E756B38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FD4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72E5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50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4028939D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2DB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A92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C1862" w14:paraId="64523FD6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C25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2F79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experience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1A45284E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F3F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5B45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70C60B42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01B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5B67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BC1862" w14:paraId="21825553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D1D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22B4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educationdet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graduation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58AFFF68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1C8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5CE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0D71D95D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60B6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13BD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BC1862" w14:paraId="079FE97C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C7D0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6BB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regr1col1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regr1col2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regr1col3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regr2col1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regr3col1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regr4col1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regr5col1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gradetcol1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gradetcol2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14B9A2F0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F9F7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29E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02616e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5D2C0E6B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90F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AA3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14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558E7B1E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042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6FC0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font-weight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700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6E632A62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160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B6A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C1862" w14:paraId="0134B60F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E10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5A8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.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persondet6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735EC0B5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900F7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6E15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6A3AF05D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C94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C92D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BC1862" w14:paraId="35B7062C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415F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ACFE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h3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h4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label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1400C2A8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887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5BA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black;</w:t>
            </w:r>
          </w:p>
        </w:tc>
      </w:tr>
      <w:tr w:rsidR="00BC1862" w14:paraId="7B7B549B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8737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33D6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C1862" w14:paraId="76B24F24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C38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10C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h4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083B99A0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1D87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8AD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-29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63E572A1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4D17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4D8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23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5C20ECF5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74B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3FD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7A55138E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4D8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AAF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C1862" w14:paraId="254F2314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2D8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EF6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verbor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h4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6D52DB57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75E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41AB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-34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1E32787D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7D2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5EB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C1862" w14:paraId="453FAEE7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289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389F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verbor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205DA50F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5B14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D71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3D7A9236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E9E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C26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13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46D8EBEE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E77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70BB5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13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13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1287E44E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E6C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0CB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40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6743F4FD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3D6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8E8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C1862" w14:paraId="2488F6FC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68E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207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requi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6D7CED59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F565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E0F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red;</w:t>
            </w:r>
          </w:p>
        </w:tc>
      </w:tr>
      <w:tr w:rsidR="00BC1862" w14:paraId="5A617B37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6C4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A120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BC1862" w14:paraId="134AE611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D86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B99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menu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ul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5471A86E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CD5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D1D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6151F0FC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7770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078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pointer;</w:t>
            </w:r>
          </w:p>
        </w:tc>
      </w:tr>
      <w:tr w:rsidR="00BC1862" w14:paraId="0F146B43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CCF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E16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float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left;</w:t>
            </w:r>
          </w:p>
        </w:tc>
      </w:tr>
      <w:tr w:rsidR="00BC1862" w14:paraId="52F7A61C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B565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A52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60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23D157CF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563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35D5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   </w:t>
            </w:r>
          </w:p>
        </w:tc>
      </w:tr>
      <w:tr w:rsidR="00BC1862" w14:paraId="3F2125FD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725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90A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BC1862" w14:paraId="5531C350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28E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4FD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078D5CE7" w14:textId="77777777" w:rsidR="00BC1862" w:rsidRDefault="00BC186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C1862" w14:paraId="36E89698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B325" w14:textId="77777777" w:rsidR="00BC1862" w:rsidRDefault="00BC186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7F8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menu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ul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4470E350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074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1D1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230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0CC6E08E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3E9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802F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BC1862" w14:paraId="0E2766F3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4FB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D3A0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button1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02B85FBB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347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CDC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80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06EB9AD6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35E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9451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margin-bottom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-200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5E8B6F99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A84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8AAC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BC1862" w14:paraId="7F57B177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5375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00F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addskill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button2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fnlbtn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165B5C9F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0DF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117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BC1862" w14:paraId="5AABAF0B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EC3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08F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white;</w:t>
            </w:r>
          </w:p>
        </w:tc>
      </w:tr>
      <w:tr w:rsidR="00BC1862" w14:paraId="5A135F45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30B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59D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7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6473D4CA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CAA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75A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13.5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7CF25657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73CC6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34747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center;</w:t>
            </w:r>
          </w:p>
        </w:tc>
      </w:tr>
      <w:tr w:rsidR="00BC1862" w14:paraId="3D4A3F99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490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9FE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BC1862" w14:paraId="137F339C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A7B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479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inline-block;</w:t>
            </w:r>
          </w:p>
        </w:tc>
      </w:tr>
      <w:tr w:rsidR="00BC1862" w14:paraId="1765A25C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A86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89B97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18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22F2C1A0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2673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2B0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outline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BC1862" w14:paraId="60904989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EA4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30E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margin-bottom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12F72B01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2066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898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72BFD3C1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729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0C8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pointer;</w:t>
            </w:r>
          </w:p>
        </w:tc>
      </w:tr>
      <w:tr w:rsidR="00BC1862" w14:paraId="0A4BE6B0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B8EF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A3A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</w:p>
        </w:tc>
      </w:tr>
      <w:tr w:rsidR="00BC1862" w14:paraId="4B6681CA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A25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8AFA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BC1862" w14:paraId="4C31C8E8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F52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B48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button1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button2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fnlbtn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hover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64802A75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3DB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DF36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opacity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0.5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77415E2E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9BB7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CDA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  <w:tr w:rsidR="00BC1862" w14:paraId="209B5C70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FFF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D7A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select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5FFF96AB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5EE76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DA1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outline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BC1862" w14:paraId="634DAC9C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3FC7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E24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BC1862" w14:paraId="13257A8B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CF5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067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padding-top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6776A250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AD747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7BC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C1862" w14:paraId="74BE9C00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DBE2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28B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44E733E4" w14:textId="77777777" w:rsidR="00BC1862" w:rsidRDefault="00BC186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C1862" w14:paraId="6BF0DA24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9499" w14:textId="77777777" w:rsidR="00BC1862" w:rsidRDefault="00BC186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8A14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076F1D7E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88B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3CFF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padding-top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357C062E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128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E31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BC1862" w14:paraId="50CD30ED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F337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836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outline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BC1862" w14:paraId="0A3F127F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C445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728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black;</w:t>
            </w:r>
          </w:p>
        </w:tc>
      </w:tr>
      <w:tr w:rsidR="00BC1862" w14:paraId="6A0D7576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370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E2E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300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1C1DBC99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282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041E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6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6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2C5335C6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0676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A9C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whitesmoke</w:t>
            </w:r>
            <w:proofErr w:type="spellEnd"/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1CFA546B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2B7C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5F1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border-bottom-style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solid;</w:t>
            </w:r>
          </w:p>
        </w:tc>
      </w:tr>
      <w:tr w:rsidR="00BC1862" w14:paraId="17286019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5CE5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96B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border-width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28364A8A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62B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7EDB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BC1862" w14:paraId="68F5AAE9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533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34F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 ::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23EDF15E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A90AD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032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grey;</w:t>
            </w:r>
          </w:p>
        </w:tc>
      </w:tr>
      <w:tr w:rsidR="00BC1862" w14:paraId="47991127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579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681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font-style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italic;</w:t>
            </w:r>
          </w:p>
        </w:tc>
      </w:tr>
      <w:tr w:rsidR="00BC1862" w14:paraId="07845D1F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DF3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C10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14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31B5AABA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5173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9B37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padding-left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8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7E35067A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6FA6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F11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ab/>
              <w:t xml:space="preserve"> }</w:t>
            </w:r>
          </w:p>
        </w:tc>
      </w:tr>
      <w:tr w:rsidR="00BC1862" w14:paraId="78C028C5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7CD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399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::</w:t>
            </w:r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-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webkit</w:t>
            </w:r>
            <w:proofErr w:type="spellEnd"/>
            <w:r>
              <w:rPr>
                <w:rStyle w:val="pl-ent"/>
                <w:rFonts w:ascii="Consolas" w:eastAsia="Times New Roman" w:hAnsi="Consolas" w:cs="Segoe UI"/>
                <w:color w:val="C9D1D9"/>
                <w:sz w:val="18"/>
                <w:szCs w:val="18"/>
              </w:rPr>
              <w:t>-file-upload-button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BC1862" w14:paraId="11E7C285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F72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F75F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BC1862" w14:paraId="036A9A37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E14F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783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white;</w:t>
            </w:r>
          </w:p>
        </w:tc>
      </w:tr>
      <w:tr w:rsidR="00BC1862" w14:paraId="4DB5F7E3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AF31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9625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7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339D13C5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8F4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E857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13.5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36F324C1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2EF4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1DE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center;</w:t>
            </w:r>
          </w:p>
        </w:tc>
      </w:tr>
      <w:tr w:rsidR="00BC1862" w14:paraId="6615B591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CC2B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4F1C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BC1862" w14:paraId="45BDD51C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780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9F0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inline-block;</w:t>
            </w:r>
          </w:p>
        </w:tc>
      </w:tr>
      <w:tr w:rsidR="00BC1862" w14:paraId="5B7D8C13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74A8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1092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18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6C58BD50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3A956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52C9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outline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none;</w:t>
            </w:r>
          </w:p>
        </w:tc>
      </w:tr>
      <w:tr w:rsidR="00BC1862" w14:paraId="4369BAE4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8D2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5BB3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margin-bottom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 w:cs="Segoe UI"/>
                <w:color w:val="C9D1D9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571D444D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3A700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939A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background-color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#</w:t>
            </w:r>
            <w:r>
              <w:rPr>
                <w:rStyle w:val="pl-pds"/>
                <w:rFonts w:ascii="Consolas" w:eastAsia="Times New Roman" w:hAnsi="Consolas" w:cs="Segoe UI"/>
                <w:color w:val="C9D1D9"/>
                <w:sz w:val="18"/>
                <w:szCs w:val="18"/>
              </w:rPr>
              <w:t>04aec4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BC1862" w14:paraId="6C12FEEA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1125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83B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C9D1D9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 w:cs="Segoe UI"/>
                <w:color w:val="C9D1D9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pointer;</w:t>
            </w:r>
          </w:p>
        </w:tc>
      </w:tr>
      <w:tr w:rsidR="00BC1862" w14:paraId="0ECFF7DB" w14:textId="77777777">
        <w:trPr>
          <w:divId w:val="562523895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A509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8FBE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752E5DC3" w14:textId="77777777" w:rsidR="00BC1862" w:rsidRDefault="00BC186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BC1862" w14:paraId="02A2AC22" w14:textId="77777777">
        <w:trPr>
          <w:divId w:val="562523895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4354" w14:textId="77777777" w:rsidR="00BC1862" w:rsidRDefault="00BC186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E541" w14:textId="77777777" w:rsidR="00BC1862" w:rsidRDefault="00BC1862">
            <w:pPr>
              <w:spacing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}</w:t>
            </w:r>
          </w:p>
        </w:tc>
      </w:tr>
    </w:tbl>
    <w:p w14:paraId="35B24CB3" w14:textId="77777777" w:rsidR="00E94641" w:rsidRDefault="00E94641"/>
    <w:sectPr w:rsidR="00E9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91899819">
    <w:abstractNumId w:val="11"/>
  </w:num>
  <w:num w:numId="2" w16cid:durableId="1215583640">
    <w:abstractNumId w:val="10"/>
  </w:num>
  <w:num w:numId="3" w16cid:durableId="2052420245">
    <w:abstractNumId w:val="13"/>
  </w:num>
  <w:num w:numId="4" w16cid:durableId="21824643">
    <w:abstractNumId w:val="12"/>
  </w:num>
  <w:num w:numId="5" w16cid:durableId="1018039955">
    <w:abstractNumId w:val="9"/>
  </w:num>
  <w:num w:numId="6" w16cid:durableId="840698076">
    <w:abstractNumId w:val="7"/>
  </w:num>
  <w:num w:numId="7" w16cid:durableId="1497258635">
    <w:abstractNumId w:val="6"/>
  </w:num>
  <w:num w:numId="8" w16cid:durableId="622813184">
    <w:abstractNumId w:val="5"/>
  </w:num>
  <w:num w:numId="9" w16cid:durableId="486475977">
    <w:abstractNumId w:val="4"/>
  </w:num>
  <w:num w:numId="10" w16cid:durableId="573198965">
    <w:abstractNumId w:val="8"/>
  </w:num>
  <w:num w:numId="11" w16cid:durableId="377314281">
    <w:abstractNumId w:val="3"/>
  </w:num>
  <w:num w:numId="12" w16cid:durableId="1848598469">
    <w:abstractNumId w:val="2"/>
  </w:num>
  <w:num w:numId="13" w16cid:durableId="1956132881">
    <w:abstractNumId w:val="1"/>
  </w:num>
  <w:num w:numId="14" w16cid:durableId="61918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62"/>
    <w:rsid w:val="000005E5"/>
    <w:rsid w:val="003165E9"/>
    <w:rsid w:val="00442B3C"/>
    <w:rsid w:val="007F2BE9"/>
    <w:rsid w:val="00A15CD5"/>
    <w:rsid w:val="00BC1862"/>
    <w:rsid w:val="00D3741A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B763"/>
  <w15:chartTrackingRefBased/>
  <w15:docId w15:val="{97DDDDDB-D260-A349-9B29-7C62706C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customStyle="1" w:styleId="pl-ent">
    <w:name w:val="pl-ent"/>
    <w:basedOn w:val="DefaultParagraphFont"/>
    <w:rsid w:val="00BC1862"/>
  </w:style>
  <w:style w:type="character" w:customStyle="1" w:styleId="pl-c1">
    <w:name w:val="pl-c1"/>
    <w:basedOn w:val="DefaultParagraphFont"/>
    <w:rsid w:val="00BC1862"/>
  </w:style>
  <w:style w:type="character" w:customStyle="1" w:styleId="pl-kos">
    <w:name w:val="pl-kos"/>
    <w:basedOn w:val="DefaultParagraphFont"/>
    <w:rsid w:val="00BC1862"/>
  </w:style>
  <w:style w:type="character" w:customStyle="1" w:styleId="pl-smi">
    <w:name w:val="pl-smi"/>
    <w:basedOn w:val="DefaultParagraphFont"/>
    <w:rsid w:val="00BC1862"/>
  </w:style>
  <w:style w:type="character" w:customStyle="1" w:styleId="pl-pds">
    <w:name w:val="pl-pds"/>
    <w:basedOn w:val="DefaultParagraphFont"/>
    <w:rsid w:val="00BC1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0111DC3-5DD2-2B4C-98EC-44B3CBFEB6E6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%7b00111DC3-5DD2-2B4C-98EC-44B3CBFEB6E6%7dtf02786994.dotx</Template>
  <TotalTime>0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2022-11-11T03:55:00Z</dcterms:created>
  <dcterms:modified xsi:type="dcterms:W3CDTF">2022-11-11T03:55:00Z</dcterms:modified>
</cp:coreProperties>
</file>