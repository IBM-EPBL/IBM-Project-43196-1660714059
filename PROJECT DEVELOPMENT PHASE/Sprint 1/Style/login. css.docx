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952"/>
      </w:tblGrid>
      <w:tr w:rsidR="00A67977" w14:paraId="3C29C66D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5DCA0" w14:textId="77777777" w:rsidR="00A67977" w:rsidRDefault="00A6797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DCA61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body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A67977" w14:paraId="3FCF58A4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E1F9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F7F9D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overflow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hidden;</w:t>
            </w:r>
          </w:p>
        </w:tc>
      </w:tr>
      <w:tr w:rsidR="00A67977" w14:paraId="76E109FA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864A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ACCD6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position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relative;</w:t>
            </w:r>
          </w:p>
        </w:tc>
      </w:tr>
      <w:tr w:rsidR="00A67977" w14:paraId="1BDD8FBE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8ACA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4BE8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}</w:t>
            </w:r>
          </w:p>
        </w:tc>
      </w:tr>
      <w:tr w:rsidR="00A67977" w14:paraId="3A38897A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031E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8635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.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log2set1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img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A67977" w14:paraId="183F697E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EAF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97AF9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position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absolute;</w:t>
            </w:r>
          </w:p>
        </w:tc>
      </w:tr>
      <w:tr w:rsidR="00A67977" w14:paraId="2F576631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EC1B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B6DFD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height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700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;</w:t>
            </w:r>
          </w:p>
        </w:tc>
      </w:tr>
      <w:tr w:rsidR="00A67977" w14:paraId="152784E7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3320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E3DD9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width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500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0AADAA76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247F1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EC0F7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margin-left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60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1D474254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1257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733B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}</w:t>
            </w:r>
          </w:p>
        </w:tc>
      </w:tr>
      <w:tr w:rsidR="00A67977" w14:paraId="2D992612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8645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F011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semicir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A67977" w14:paraId="06E656BD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65727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A727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position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fixed;</w:t>
            </w:r>
          </w:p>
        </w:tc>
      </w:tr>
      <w:tr w:rsidR="00A67977" w14:paraId="34FA739C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A4EED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2B1C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background-color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pds"/>
                <w:rFonts w:ascii="Consolas" w:eastAsia="Times New Roman" w:hAnsi="Consolas" w:cs="Segoe UI"/>
                <w:color w:val="C9D1D9"/>
                <w:sz w:val="18"/>
                <w:szCs w:val="18"/>
              </w:rPr>
              <w:t>04aec4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6B865FEF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2057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92969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width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70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%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06FC4933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B35E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FD64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margin-left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-400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1B2BAA78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0D01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CD74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border-radius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100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%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;</w:t>
            </w:r>
          </w:p>
        </w:tc>
      </w:tr>
      <w:tr w:rsidR="00A67977" w14:paraId="63BE5718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771B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3700B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height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900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021FEEED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032B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6B87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position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absolute;</w:t>
            </w:r>
          </w:p>
        </w:tc>
      </w:tr>
      <w:tr w:rsidR="00A67977" w14:paraId="09513EFE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D9BF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53077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box-shadow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21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C9D1D9"/>
                <w:sz w:val="18"/>
                <w:szCs w:val="18"/>
              </w:rPr>
              <w:t>rgb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182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194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185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A67977" w14:paraId="4422C739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A5032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3514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animation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drift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7500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ms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infinite linear;</w:t>
            </w:r>
          </w:p>
        </w:tc>
      </w:tr>
      <w:tr w:rsidR="00A67977" w14:paraId="1345B5B6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9DCB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F1E2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}</w:t>
            </w:r>
          </w:p>
        </w:tc>
      </w:tr>
      <w:tr w:rsidR="00A67977" w14:paraId="4E9258F0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8C947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E918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semicir2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A67977" w14:paraId="1CBC2DCB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AC80D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984E6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position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fixed;</w:t>
            </w:r>
          </w:p>
        </w:tc>
      </w:tr>
      <w:tr w:rsidR="00A67977" w14:paraId="5B69CEDA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58E19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94E9D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background-color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white;</w:t>
            </w:r>
          </w:p>
        </w:tc>
      </w:tr>
      <w:tr w:rsidR="00A67977" w14:paraId="7E6778BF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157B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FBFA2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width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50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%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22725875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041D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B3BC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margin-top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150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640E1DFA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83555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2B38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margin-left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-400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3FDB1CB1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0FB2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FE04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border-radius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100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%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;</w:t>
            </w:r>
          </w:p>
        </w:tc>
      </w:tr>
      <w:tr w:rsidR="00A67977" w14:paraId="728A65A3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88E89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10E9D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height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580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43D07F57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A1ECB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C1FE5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position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absolute;</w:t>
            </w:r>
          </w:p>
        </w:tc>
      </w:tr>
      <w:tr w:rsidR="00A67977" w14:paraId="6636D460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1FCDB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E25A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box-shadow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21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C9D1D9"/>
                <w:sz w:val="18"/>
                <w:szCs w:val="18"/>
              </w:rPr>
              <w:t>rgb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182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194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185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A67977" w14:paraId="4F423085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E51D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7C089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animation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drift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7500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ms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infinite linear;</w:t>
            </w:r>
          </w:p>
        </w:tc>
      </w:tr>
      <w:tr w:rsidR="00A67977" w14:paraId="395EED7D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C359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16C9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20A01C00" w14:textId="77777777" w:rsidR="00A67977" w:rsidRDefault="00A6797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67977" w14:paraId="65EB7EE6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A4D0" w14:textId="77777777" w:rsidR="00A67977" w:rsidRDefault="00A6797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46F3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}</w:t>
            </w:r>
          </w:p>
        </w:tc>
      </w:tr>
      <w:tr w:rsidR="00A67977" w14:paraId="1634580C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294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D507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.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card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A67977" w14:paraId="176E404D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2790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A1C5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A67977" w14:paraId="40B6DD1B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585C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98819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margin-top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40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3C7EDF4A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2D39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CCA70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padding-right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-100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684F1576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8E0FD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C3237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margin-left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24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42C21CAA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73386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0657B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}</w:t>
            </w:r>
          </w:p>
        </w:tc>
      </w:tr>
      <w:tr w:rsidR="00A67977" w14:paraId="2B28BA51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27EB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363C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.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locol1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A67977" w14:paraId="33234EC6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07F27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AF12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position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relative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57EC5612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1CC55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8C0E1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height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400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20653FA9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EE4A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7AF8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margin-top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200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6EF048F7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7EEA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BD96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}</w:t>
            </w:r>
          </w:p>
        </w:tc>
      </w:tr>
      <w:tr w:rsidR="00A67977" w14:paraId="78D1F677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C11F0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8CE60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.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locol1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label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A67977" w14:paraId="765C5499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918E9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D68D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font-weight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0.34567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79B3491F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676E1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B74F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}</w:t>
            </w:r>
          </w:p>
        </w:tc>
      </w:tr>
      <w:tr w:rsidR="00A67977" w14:paraId="00EE650B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343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4982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login-btn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A67977" w14:paraId="470B3FF0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70C1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D2C9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A67977" w14:paraId="705531FD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0A8A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255D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white;</w:t>
            </w:r>
          </w:p>
        </w:tc>
      </w:tr>
      <w:tr w:rsidR="00A67977" w14:paraId="0E6209B6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B98EB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6395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7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20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1848738F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B357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E6EAB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border-radius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13.5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5520A523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5FBD5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AEDC6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text-align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center;</w:t>
            </w:r>
          </w:p>
        </w:tc>
      </w:tr>
      <w:tr w:rsidR="00A67977" w14:paraId="2C8FDEAF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C123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4CF42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text-decoration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A67977" w14:paraId="533F669D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B2E5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1D46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display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inline-block;</w:t>
            </w:r>
          </w:p>
        </w:tc>
      </w:tr>
      <w:tr w:rsidR="00A67977" w14:paraId="4882B747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0690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A232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font-size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18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0056B7AE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DF62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954C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background-color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pds"/>
                <w:rFonts w:ascii="Consolas" w:eastAsia="Times New Roman" w:hAnsi="Consolas" w:cs="Segoe UI"/>
                <w:color w:val="C9D1D9"/>
                <w:sz w:val="18"/>
                <w:szCs w:val="18"/>
              </w:rPr>
              <w:t>04aec4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3FBF8970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1501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9B5C9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cursor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pointer;</w:t>
            </w:r>
          </w:p>
        </w:tc>
      </w:tr>
      <w:tr w:rsidR="00A67977" w14:paraId="6B0EFDD3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85A2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816C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}</w:t>
            </w:r>
          </w:p>
        </w:tc>
      </w:tr>
      <w:tr w:rsidR="00A67977" w14:paraId="1863F0A1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C7B91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D438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login-btn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hover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A67977" w14:paraId="72DF5D3E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303A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06CEB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opacity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0.5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647242E2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906A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26ED2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}</w:t>
            </w:r>
          </w:p>
        </w:tc>
      </w:tr>
      <w:tr w:rsidR="00A67977" w14:paraId="2D177E0D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CB4B7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9770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login-select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A67977" w14:paraId="730F58A7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B94C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8AC1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outline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A67977" w14:paraId="51D5FB40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8FE7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8237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A67977" w14:paraId="22FCE171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B0E0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2470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}</w:t>
            </w:r>
          </w:p>
        </w:tc>
      </w:tr>
      <w:tr w:rsidR="00A67977" w14:paraId="13047D18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1817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0B521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3B219957" w14:textId="77777777" w:rsidR="00A67977" w:rsidRDefault="00A6797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67977" w14:paraId="1DCE1267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FB712" w14:textId="77777777" w:rsidR="00A67977" w:rsidRDefault="00A6797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EED9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label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A67977" w14:paraId="635FF4F4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4AAA6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62B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font-size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14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327259E4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51DFD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C5B96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A67977" w14:paraId="1FA4999A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55D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D2D6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6B831AB6" w14:textId="77777777" w:rsidR="00A67977" w:rsidRDefault="00A6797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67977" w14:paraId="0E08DBF6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56890" w14:textId="77777777" w:rsidR="00A67977" w:rsidRDefault="00A6797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917F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A67977" w14:paraId="5C702BD5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B2A90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C80A6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A67977" w14:paraId="045A6F99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E67D0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183D0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width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400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3EC4685C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7FA6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F0A21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pds"/>
                <w:rFonts w:ascii="Consolas" w:eastAsia="Times New Roman" w:hAnsi="Consolas" w:cs="Segoe UI"/>
                <w:color w:val="C9D1D9"/>
                <w:sz w:val="18"/>
                <w:szCs w:val="18"/>
              </w:rPr>
              <w:t>04aec4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0ACA21F1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5922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C1A4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;</w:t>
            </w:r>
          </w:p>
        </w:tc>
      </w:tr>
      <w:tr w:rsidR="00A67977" w14:paraId="4C7736AC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DAD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C3E1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border-bottom-style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solid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06AC867E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94C6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52F8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outline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A67977" w14:paraId="75E2BE41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0315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1BED5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A67977" w14:paraId="54D49E78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9AB6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0E4D6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36F7A07D" w14:textId="77777777" w:rsidR="00A67977" w:rsidRDefault="00A6797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67977" w14:paraId="250F8849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0513C" w14:textId="77777777" w:rsidR="00A67977" w:rsidRDefault="00A6797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95D5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proofErr w:type="spellStart"/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input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hover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A67977" w14:paraId="75C646D6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C27A5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9CE9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5037550A" w14:textId="77777777" w:rsidR="00A67977" w:rsidRDefault="00A6797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67977" w14:paraId="3D1C5598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8674B" w14:textId="77777777" w:rsidR="00A67977" w:rsidRDefault="00A6797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F8349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A67977" w14:paraId="3CD1D291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C8C67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2F947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</w:p>
        </w:tc>
      </w:tr>
      <w:tr w:rsidR="00A67977" w14:paraId="7536AF59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7D0E0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51729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5A366E6A" w14:textId="77777777" w:rsidR="00A67977" w:rsidRDefault="00A6797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67977" w14:paraId="030876F9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1D72D" w14:textId="77777777" w:rsidR="00A67977" w:rsidRDefault="00A6797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8BE46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A67977" w14:paraId="75538292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8E560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4998D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A67977" w14:paraId="14E8E729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1EC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054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white;</w:t>
            </w:r>
          </w:p>
        </w:tc>
      </w:tr>
      <w:tr w:rsidR="00A67977" w14:paraId="2103ACBF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8C11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A90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7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20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2FFF2AA7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6DE7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0AB0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border-radius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13.5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2EE02038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41817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D18D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text-align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center;</w:t>
            </w:r>
          </w:p>
        </w:tc>
      </w:tr>
      <w:tr w:rsidR="00A67977" w14:paraId="60BFC574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0CBE6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B224D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text-decoration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A67977" w14:paraId="090E6559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6D90B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1560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display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inline-block;</w:t>
            </w:r>
          </w:p>
        </w:tc>
      </w:tr>
      <w:tr w:rsidR="00A67977" w14:paraId="2CA6F518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2C54D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7D6C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font-size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18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72C1818A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5760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DE25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background-color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pds"/>
                <w:rFonts w:ascii="Consolas" w:eastAsia="Times New Roman" w:hAnsi="Consolas" w:cs="Segoe UI"/>
                <w:color w:val="C9D1D9"/>
                <w:sz w:val="18"/>
                <w:szCs w:val="18"/>
              </w:rPr>
              <w:t>04aec4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2A0547F5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38C3D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7B270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cursor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pointer;</w:t>
            </w:r>
          </w:p>
        </w:tc>
      </w:tr>
      <w:tr w:rsidR="00A67977" w14:paraId="6A2715DE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6509B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F128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</w:p>
        </w:tc>
      </w:tr>
      <w:tr w:rsidR="00A67977" w14:paraId="16B66816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EC867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B00B1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}</w:t>
            </w:r>
          </w:p>
        </w:tc>
      </w:tr>
      <w:tr w:rsidR="00A67977" w14:paraId="0E1E71E0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3C90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4758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hover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A67977" w14:paraId="2E578C56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3551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3844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opacity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0.5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22E410F4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F9D9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D048B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}</w:t>
            </w:r>
          </w:p>
        </w:tc>
      </w:tr>
      <w:tr w:rsidR="00A67977" w14:paraId="6A61C34D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B2CEB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709C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172E683E" w14:textId="77777777" w:rsidR="00A67977" w:rsidRDefault="00A6797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67977" w14:paraId="2232AB6B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E4454" w14:textId="77777777" w:rsidR="00A67977" w:rsidRDefault="00A6797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01EC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080AD24E" w14:textId="77777777" w:rsidR="00A67977" w:rsidRDefault="00A6797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67977" w14:paraId="31DB1A2D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6DA60" w14:textId="77777777" w:rsidR="00A67977" w:rsidRDefault="00A6797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458B0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buttonpop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A67977" w14:paraId="5A76FC9D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7F9B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4190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A67977" w14:paraId="20872407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601E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4DAB5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white;</w:t>
            </w:r>
          </w:p>
        </w:tc>
      </w:tr>
      <w:tr w:rsidR="00A67977" w14:paraId="540C3117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DE4F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5384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7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20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6339FA90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1585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A8B2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border-radius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13.5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191D8215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E4F8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D2F5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text-align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center;</w:t>
            </w:r>
          </w:p>
        </w:tc>
      </w:tr>
      <w:tr w:rsidR="00A67977" w14:paraId="324F90EE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42DE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2D62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text-decoration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A67977" w14:paraId="30550982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DBB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4F2D7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display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inline-block;</w:t>
            </w:r>
          </w:p>
        </w:tc>
      </w:tr>
      <w:tr w:rsidR="00A67977" w14:paraId="0215EC08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A8D2D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6E61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font-size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11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333A35D7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CA30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83A1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background-color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pds"/>
                <w:rFonts w:ascii="Consolas" w:eastAsia="Times New Roman" w:hAnsi="Consolas" w:cs="Segoe UI"/>
                <w:color w:val="C9D1D9"/>
                <w:sz w:val="18"/>
                <w:szCs w:val="18"/>
              </w:rPr>
              <w:t>04aec4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3706CA24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041A2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2DD75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cursor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pointer;</w:t>
            </w:r>
          </w:p>
        </w:tc>
      </w:tr>
      <w:tr w:rsidR="00A67977" w14:paraId="443817A8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58B7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50E09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</w:p>
        </w:tc>
      </w:tr>
      <w:tr w:rsidR="00A67977" w14:paraId="35B9C352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05E3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AA005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}</w:t>
            </w:r>
          </w:p>
        </w:tc>
      </w:tr>
      <w:tr w:rsidR="00A67977" w14:paraId="0AC5860B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70305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BB5A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buttonpop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hover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A67977" w14:paraId="2D44B9C4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3FF7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BF7F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opacity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0.5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1D1B1048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7516B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B5F1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}</w:t>
            </w:r>
          </w:p>
        </w:tc>
      </w:tr>
      <w:tr w:rsidR="00A67977" w14:paraId="4AC5FC51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C4C5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A33B9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6C3F12ED" w14:textId="77777777" w:rsidR="00A67977" w:rsidRDefault="00A6797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67977" w14:paraId="50695E34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D90C2" w14:textId="77777777" w:rsidR="00A67977" w:rsidRDefault="00A6797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73A72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4369E455" w14:textId="77777777" w:rsidR="00A67977" w:rsidRDefault="00A6797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67977" w14:paraId="327BBF7C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FDC1C" w14:textId="77777777" w:rsidR="00A67977" w:rsidRDefault="00A6797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C1B9B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C9D1D9"/>
                <w:sz w:val="18"/>
                <w:szCs w:val="18"/>
              </w:rPr>
              <w:t>@keyframes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drift {</w:t>
            </w:r>
          </w:p>
        </w:tc>
      </w:tr>
      <w:tr w:rsidR="00A67977" w14:paraId="7A7B3AD3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B809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A0FC2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C9D1D9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{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transform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C9D1D9"/>
                <w:sz w:val="18"/>
                <w:szCs w:val="18"/>
              </w:rPr>
              <w:t>rotate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deg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); }</w:t>
            </w:r>
          </w:p>
        </w:tc>
      </w:tr>
      <w:tr w:rsidR="00A67977" w14:paraId="32A6AD4F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C971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BFC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 w:cs="Segoe UI"/>
                <w:color w:val="C9D1D9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{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transform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C9D1D9"/>
                <w:sz w:val="18"/>
                <w:szCs w:val="18"/>
              </w:rPr>
              <w:t>rotate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360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deg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); }</w:t>
            </w:r>
          </w:p>
        </w:tc>
      </w:tr>
      <w:tr w:rsidR="00A67977" w14:paraId="5446AF6A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36C05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3C342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A67977" w14:paraId="26172CBA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459D6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748E6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03747773" w14:textId="77777777" w:rsidR="00A67977" w:rsidRDefault="00A6797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67977" w14:paraId="6699B7F0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BAD04" w14:textId="77777777" w:rsidR="00A67977" w:rsidRDefault="00A6797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95D4D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7A0D2D8F" w14:textId="77777777" w:rsidR="00A67977" w:rsidRDefault="00A6797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A67977" w14:paraId="5665FE33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26F18" w14:textId="77777777" w:rsidR="00A67977" w:rsidRDefault="00A6797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CBDB0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C9D1D9"/>
                <w:sz w:val="18"/>
                <w:szCs w:val="18"/>
              </w:rPr>
              <w:t>/* Popup box BEGIN */</w:t>
            </w:r>
          </w:p>
        </w:tc>
      </w:tr>
      <w:tr w:rsidR="00A67977" w14:paraId="1475CBB4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5CEA2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4EA1B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A67977" w14:paraId="41159636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6D3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EB2F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text-decoration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A67977" w14:paraId="438F8DEB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06A95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5D596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white;</w:t>
            </w:r>
          </w:p>
        </w:tc>
      </w:tr>
      <w:tr w:rsidR="00A67977" w14:paraId="19A02FD2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4539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72696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A67977" w14:paraId="0AD7B3C3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75146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5B6E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hover_bkgr_fricc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A67977" w14:paraId="651B8E59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7F78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F34D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cursor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pointer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2616CE34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0CF89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6BE7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display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none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765D4DBA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15FFB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BF7C6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A67977" w14:paraId="598D7A79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BE0DD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E67B5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hover_bkgr_fricc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helper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A67977" w14:paraId="58DA6DC7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04721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5884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display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inline-block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13008832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23E8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6066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height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100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%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5F1FEDB6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936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564F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A67977" w14:paraId="1D5FF09A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F5AF9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1E5F7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hover_bkgr_fricc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</w:p>
        </w:tc>
      </w:tr>
      <w:tr w:rsidR="00A67977" w14:paraId="27884359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DFC72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533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div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{</w:t>
            </w:r>
          </w:p>
        </w:tc>
      </w:tr>
      <w:tr w:rsidR="00A67977" w14:paraId="2F78D6B9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C6E4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01F97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background-color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pds"/>
                <w:rFonts w:ascii="Consolas" w:eastAsia="Times New Roman" w:hAnsi="Consolas" w:cs="Segoe UI"/>
                <w:color w:val="C9D1D9"/>
                <w:sz w:val="18"/>
                <w:szCs w:val="18"/>
              </w:rPr>
              <w:t>fff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05490DB2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23C37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CEEF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box-shadow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60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pds"/>
                <w:rFonts w:ascii="Consolas" w:eastAsia="Times New Roman" w:hAnsi="Consolas" w:cs="Segoe UI"/>
                <w:color w:val="C9D1D9"/>
                <w:sz w:val="18"/>
                <w:szCs w:val="18"/>
              </w:rPr>
              <w:t>555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2BB12520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F1877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A6CEB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display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inline-block;</w:t>
            </w:r>
          </w:p>
        </w:tc>
      </w:tr>
      <w:tr w:rsidR="00A67977" w14:paraId="7BFC512C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A077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DBEC5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height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auto;</w:t>
            </w:r>
          </w:p>
        </w:tc>
      </w:tr>
      <w:tr w:rsidR="00A67977" w14:paraId="6B8FDFE2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2FB60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2450D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margin-top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-500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1905A592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CCAFB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3A59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margin-left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-100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5AD8C777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D9F9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03DA0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max-width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551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02C873A7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8FDB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2FD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min-height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350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50FF9516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987E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EEE7B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vertical-align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middle;</w:t>
            </w:r>
          </w:p>
        </w:tc>
      </w:tr>
      <w:tr w:rsidR="00A67977" w14:paraId="689D6416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753D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9548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width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60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%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43646DFE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5890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737C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position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relative;</w:t>
            </w:r>
          </w:p>
        </w:tc>
      </w:tr>
      <w:tr w:rsidR="00A67977" w14:paraId="0BDF897C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C7DC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2AA6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border-radius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8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17B6CE97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A14B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992F0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15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5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%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5F25F913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042A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B068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A67977" w14:paraId="7A5F5611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1494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63BC2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popupCloseButton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{</w:t>
            </w:r>
          </w:p>
        </w:tc>
      </w:tr>
      <w:tr w:rsidR="00A67977" w14:paraId="62465DFD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5CD27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C1820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background-color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pds"/>
                <w:rFonts w:ascii="Consolas" w:eastAsia="Times New Roman" w:hAnsi="Consolas" w:cs="Segoe UI"/>
                <w:color w:val="C9D1D9"/>
                <w:sz w:val="18"/>
                <w:szCs w:val="18"/>
              </w:rPr>
              <w:t>fff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6EBD3857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08EF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AAF8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3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solid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pds"/>
                <w:rFonts w:ascii="Consolas" w:eastAsia="Times New Roman" w:hAnsi="Consolas" w:cs="Segoe UI"/>
                <w:color w:val="C9D1D9"/>
                <w:sz w:val="18"/>
                <w:szCs w:val="18"/>
              </w:rPr>
              <w:t>999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310CD9C4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7616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1B4AB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border-radius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50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19E6360D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AFF4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04726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cursor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pointer;</w:t>
            </w:r>
          </w:p>
        </w:tc>
      </w:tr>
      <w:tr w:rsidR="00A67977" w14:paraId="56B08C9E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461D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B76FD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display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inline-block;</w:t>
            </w:r>
          </w:p>
        </w:tc>
      </w:tr>
      <w:tr w:rsidR="00A67977" w14:paraId="352E0B2C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F78E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DA775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font-family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arial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1A632871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5E6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5002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font-weight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bold;</w:t>
            </w:r>
          </w:p>
        </w:tc>
      </w:tr>
      <w:tr w:rsidR="00A67977" w14:paraId="6588115C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335D7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55B30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position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absolute;</w:t>
            </w:r>
          </w:p>
        </w:tc>
      </w:tr>
      <w:tr w:rsidR="00A67977" w14:paraId="1A68EEDC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ED6DB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560A2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top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-20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2FB4F6CD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036C1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152DF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right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-20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0B4E44C6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CDC61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F612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font-size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25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0ACFA9F5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1173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4E7D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line-height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30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549AA083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7D6F9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EE66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width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30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4B718085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CB547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3500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height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30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3EC0CC90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C4AB4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B3C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text-align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center;</w:t>
            </w:r>
          </w:p>
        </w:tc>
      </w:tr>
      <w:tr w:rsidR="00A67977" w14:paraId="748D04DA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48B4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FE9E6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A67977" w14:paraId="0B374A95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01967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6825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popupCloseButton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hover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{</w:t>
            </w:r>
          </w:p>
        </w:tc>
      </w:tr>
      <w:tr w:rsidR="00A67977" w14:paraId="6587DD49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4E24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8FDA7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background-color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pds"/>
                <w:rFonts w:ascii="Consolas" w:eastAsia="Times New Roman" w:hAnsi="Consolas" w:cs="Segoe UI"/>
                <w:color w:val="C9D1D9"/>
                <w:sz w:val="18"/>
                <w:szCs w:val="18"/>
              </w:rPr>
              <w:t>ccc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6A60DA8F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12FD5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4D0F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A67977" w14:paraId="6825C19F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D8973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ED107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trigger_popup_fricc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{</w:t>
            </w:r>
          </w:p>
        </w:tc>
      </w:tr>
      <w:tr w:rsidR="00A67977" w14:paraId="302EAC76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1E6ED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4D6BC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cursor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pointer;</w:t>
            </w:r>
          </w:p>
        </w:tc>
      </w:tr>
      <w:tr w:rsidR="00A67977" w14:paraId="0AF86837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AED42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CADE8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font-size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20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3C526F01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2ABAB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0A6F9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20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A67977" w14:paraId="0F721BF2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95D51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DD21A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display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inline-block;</w:t>
            </w:r>
          </w:p>
        </w:tc>
      </w:tr>
      <w:tr w:rsidR="00A67977" w14:paraId="030D7485" w14:textId="77777777">
        <w:trPr>
          <w:divId w:val="1224946841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6C6FE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CBAF7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font-weight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bold;</w:t>
            </w:r>
          </w:p>
        </w:tc>
      </w:tr>
      <w:tr w:rsidR="00A67977" w14:paraId="0B9D3DD7" w14:textId="77777777">
        <w:trPr>
          <w:divId w:val="12249468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BBD2D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53D4B" w14:textId="77777777" w:rsidR="00A67977" w:rsidRDefault="00A67977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}</w:t>
            </w:r>
          </w:p>
        </w:tc>
      </w:tr>
    </w:tbl>
    <w:p w14:paraId="2A5A218C" w14:textId="77777777" w:rsidR="00E94641" w:rsidRDefault="00E94641"/>
    <w:sectPr w:rsidR="00E9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3565610">
    <w:abstractNumId w:val="11"/>
  </w:num>
  <w:num w:numId="2" w16cid:durableId="1134560290">
    <w:abstractNumId w:val="10"/>
  </w:num>
  <w:num w:numId="3" w16cid:durableId="1034505534">
    <w:abstractNumId w:val="13"/>
  </w:num>
  <w:num w:numId="4" w16cid:durableId="1636597017">
    <w:abstractNumId w:val="12"/>
  </w:num>
  <w:num w:numId="5" w16cid:durableId="1658806094">
    <w:abstractNumId w:val="9"/>
  </w:num>
  <w:num w:numId="6" w16cid:durableId="1233465702">
    <w:abstractNumId w:val="7"/>
  </w:num>
  <w:num w:numId="7" w16cid:durableId="1727215605">
    <w:abstractNumId w:val="6"/>
  </w:num>
  <w:num w:numId="8" w16cid:durableId="877162344">
    <w:abstractNumId w:val="5"/>
  </w:num>
  <w:num w:numId="9" w16cid:durableId="1046098394">
    <w:abstractNumId w:val="4"/>
  </w:num>
  <w:num w:numId="10" w16cid:durableId="417792165">
    <w:abstractNumId w:val="8"/>
  </w:num>
  <w:num w:numId="11" w16cid:durableId="571502412">
    <w:abstractNumId w:val="3"/>
  </w:num>
  <w:num w:numId="12" w16cid:durableId="363336404">
    <w:abstractNumId w:val="2"/>
  </w:num>
  <w:num w:numId="13" w16cid:durableId="742064817">
    <w:abstractNumId w:val="1"/>
  </w:num>
  <w:num w:numId="14" w16cid:durableId="157470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attachedTemplate r:id="rId1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77"/>
    <w:rsid w:val="000005E5"/>
    <w:rsid w:val="003929B5"/>
    <w:rsid w:val="00442B3C"/>
    <w:rsid w:val="00991B1D"/>
    <w:rsid w:val="00A0702E"/>
    <w:rsid w:val="00A67977"/>
    <w:rsid w:val="00D06ACA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0AE1"/>
  <w15:chartTrackingRefBased/>
  <w15:docId w15:val="{84F0BDF5-6651-A14C-90F4-412774F0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customStyle="1" w:styleId="msonormal0">
    <w:name w:val="msonormal"/>
    <w:basedOn w:val="Normal"/>
    <w:rsid w:val="00A67977"/>
    <w:pPr>
      <w:spacing w:before="100" w:beforeAutospacing="1" w:after="100" w:afterAutospacing="1" w:line="240" w:lineRule="auto"/>
    </w:pPr>
    <w:rPr>
      <w:rFonts w:ascii="Times New Roman" w:hAnsi="Times New Roman"/>
      <w:lang w:val="en-IN"/>
    </w:rPr>
  </w:style>
  <w:style w:type="character" w:customStyle="1" w:styleId="pl-ent">
    <w:name w:val="pl-ent"/>
    <w:basedOn w:val="DefaultParagraphFont"/>
    <w:rsid w:val="00A67977"/>
  </w:style>
  <w:style w:type="character" w:customStyle="1" w:styleId="pl-c1">
    <w:name w:val="pl-c1"/>
    <w:basedOn w:val="DefaultParagraphFont"/>
    <w:rsid w:val="00A67977"/>
  </w:style>
  <w:style w:type="character" w:customStyle="1" w:styleId="pl-kos">
    <w:name w:val="pl-kos"/>
    <w:basedOn w:val="DefaultParagraphFont"/>
    <w:rsid w:val="00A67977"/>
  </w:style>
  <w:style w:type="character" w:customStyle="1" w:styleId="pl-smi">
    <w:name w:val="pl-smi"/>
    <w:basedOn w:val="DefaultParagraphFont"/>
    <w:rsid w:val="00A67977"/>
  </w:style>
  <w:style w:type="character" w:customStyle="1" w:styleId="pl-pds">
    <w:name w:val="pl-pds"/>
    <w:basedOn w:val="DefaultParagraphFont"/>
    <w:rsid w:val="00A67977"/>
  </w:style>
  <w:style w:type="character" w:customStyle="1" w:styleId="pl-en">
    <w:name w:val="pl-en"/>
    <w:basedOn w:val="DefaultParagraphFont"/>
    <w:rsid w:val="00A67977"/>
  </w:style>
  <w:style w:type="character" w:customStyle="1" w:styleId="pl-k">
    <w:name w:val="pl-k"/>
    <w:basedOn w:val="DefaultParagraphFont"/>
    <w:rsid w:val="00A67977"/>
  </w:style>
  <w:style w:type="character" w:customStyle="1" w:styleId="pl-c">
    <w:name w:val="pl-c"/>
    <w:basedOn w:val="DefaultParagraphFont"/>
    <w:rsid w:val="00A67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9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0111DC3-5DD2-2B4C-98EC-44B3CBFEB6E6%7dtf0278699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{00111DC3-5DD2-2B4C-98EC-44B3CBFEB6E6}tf02786994.dotx</Template>
  <TotalTime>0</TotalTime>
  <Pages>1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2022-11-11T03:51:00Z</dcterms:created>
  <dcterms:modified xsi:type="dcterms:W3CDTF">2022-11-11T03:51:00Z</dcterms:modified>
</cp:coreProperties>
</file>